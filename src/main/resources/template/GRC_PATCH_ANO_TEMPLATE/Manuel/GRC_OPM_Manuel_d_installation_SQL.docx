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9911" w14:textId="77777777" w:rsidR="00615D32" w:rsidRDefault="00615D32" w:rsidP="00615D32"/>
    <w:tbl>
      <w:tblPr>
        <w:tblpPr w:leftFromText="141" w:rightFromText="141" w:vertAnchor="text" w:horzAnchor="margin" w:tblpXSpec="center" w:tblpY="11796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57"/>
        <w:gridCol w:w="3167"/>
        <w:gridCol w:w="3167"/>
      </w:tblGrid>
      <w:tr w:rsidR="00615D32" w:rsidRPr="00D11A9E" w14:paraId="44432AD4" w14:textId="77777777" w:rsidTr="007E63F1">
        <w:trPr>
          <w:trHeight w:hRule="exact" w:val="284"/>
        </w:trPr>
        <w:tc>
          <w:tcPr>
            <w:tcW w:w="4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7201B" w14:textId="77777777" w:rsidR="00615D32" w:rsidRPr="00D11A9E" w:rsidRDefault="00CF7D9D" w:rsidP="007E63F1">
            <w:pPr>
              <w:spacing w:before="0" w:after="0"/>
              <w:rPr>
                <w:sz w:val="22"/>
                <w:szCs w:val="22"/>
              </w:rPr>
            </w:pPr>
            <w:fldSimple w:instr=" DOCPROPERTY  DocCustomerName  \* MERGEFORMAT ">
              <w:r w:rsidR="00615D32" w:rsidRPr="0015583C">
                <w:rPr>
                  <w:sz w:val="22"/>
                  <w:szCs w:val="22"/>
                </w:rPr>
                <w:t>Maroc Télécom</w:t>
              </w:r>
            </w:fldSimple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77A43" w14:textId="77777777" w:rsidR="00615D32" w:rsidRPr="00D11A9E" w:rsidRDefault="00615D32" w:rsidP="007E63F1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 xml:space="preserve">Référence : 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16A1" w14:textId="77777777" w:rsidR="00615D32" w:rsidRPr="00D11A9E" w:rsidRDefault="00CF7D9D" w:rsidP="007E63F1">
            <w:pPr>
              <w:spacing w:before="0" w:after="0"/>
              <w:rPr>
                <w:sz w:val="18"/>
                <w:szCs w:val="18"/>
              </w:rPr>
            </w:pPr>
            <w:fldSimple w:instr=" DOCPROPERTY  DocRef  \* MERGEFORMAT ">
              <w:r w:rsidR="00615D32" w:rsidRPr="0015583C">
                <w:rPr>
                  <w:sz w:val="18"/>
                  <w:szCs w:val="18"/>
                </w:rPr>
                <w:t>GRC/</w:t>
              </w:r>
            </w:fldSimple>
          </w:p>
        </w:tc>
      </w:tr>
      <w:tr w:rsidR="00615D32" w:rsidRPr="00D11A9E" w14:paraId="582E2E2E" w14:textId="77777777" w:rsidTr="007E63F1">
        <w:trPr>
          <w:trHeight w:hRule="exact" w:val="284"/>
        </w:trPr>
        <w:tc>
          <w:tcPr>
            <w:tcW w:w="4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FCEE918" w14:textId="77777777" w:rsidR="00615D32" w:rsidRPr="00D11A9E" w:rsidRDefault="00615D32" w:rsidP="007E63F1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13502" w14:textId="77777777" w:rsidR="00615D32" w:rsidRPr="00D11A9E" w:rsidRDefault="00615D32" w:rsidP="007E63F1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Version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B47CC" w14:textId="77777777" w:rsidR="00615D32" w:rsidRPr="00D11A9E" w:rsidRDefault="00CF7D9D" w:rsidP="007E63F1">
            <w:pPr>
              <w:spacing w:before="0" w:after="0"/>
              <w:rPr>
                <w:sz w:val="18"/>
                <w:szCs w:val="18"/>
              </w:rPr>
            </w:pPr>
            <w:fldSimple w:instr=" DOCPROPERTY  DocVersion  \* MERGEFORMAT ">
              <w:r w:rsidR="00615D32" w:rsidRPr="0015583C">
                <w:rPr>
                  <w:sz w:val="18"/>
                  <w:szCs w:val="18"/>
                </w:rPr>
                <w:t>01.0</w:t>
              </w:r>
            </w:fldSimple>
          </w:p>
        </w:tc>
      </w:tr>
      <w:tr w:rsidR="00615D32" w:rsidRPr="00D11A9E" w14:paraId="4E8881E9" w14:textId="77777777" w:rsidTr="007E63F1">
        <w:trPr>
          <w:trHeight w:hRule="exact" w:val="284"/>
        </w:trPr>
        <w:tc>
          <w:tcPr>
            <w:tcW w:w="415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EAE8914" w14:textId="77777777" w:rsidR="00615D32" w:rsidRPr="00D11A9E" w:rsidRDefault="00615D32" w:rsidP="007E63F1">
            <w:pPr>
              <w:spacing w:before="0" w:after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503917" wp14:editId="13AAD7FD">
                  <wp:extent cx="1573530" cy="744220"/>
                  <wp:effectExtent l="0" t="0" r="7620" b="0"/>
                  <wp:docPr id="1" name="Image 1" descr="logo_i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i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DB377" w14:textId="77777777" w:rsidR="00615D32" w:rsidRPr="00D11A9E" w:rsidRDefault="00615D32" w:rsidP="007E63F1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Date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A7E9F" w14:textId="63EB5ACD" w:rsidR="00615D32" w:rsidRPr="00D11A9E" w:rsidRDefault="0050648B" w:rsidP="007E63F1">
            <w:pPr>
              <w:spacing w:before="0" w:after="0"/>
              <w:rPr>
                <w:sz w:val="18"/>
                <w:szCs w:val="18"/>
              </w:rPr>
            </w:pPr>
            <w:r>
              <w:t>{DATE}</w:t>
            </w:r>
          </w:p>
        </w:tc>
      </w:tr>
      <w:tr w:rsidR="00615D32" w:rsidRPr="00D11A9E" w14:paraId="467E54E7" w14:textId="77777777" w:rsidTr="007E63F1">
        <w:trPr>
          <w:trHeight w:hRule="exact" w:val="284"/>
        </w:trPr>
        <w:tc>
          <w:tcPr>
            <w:tcW w:w="415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5ECB3EA" w14:textId="77777777" w:rsidR="00615D32" w:rsidRPr="00D11A9E" w:rsidRDefault="00615D32" w:rsidP="007E63F1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F03E8" w14:textId="77777777" w:rsidR="00615D32" w:rsidRPr="00D11A9E" w:rsidRDefault="00615D32" w:rsidP="007E63F1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Statut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5A455" w14:textId="77777777" w:rsidR="00615D32" w:rsidRPr="00D11A9E" w:rsidRDefault="00CF7D9D" w:rsidP="007E63F1">
            <w:pPr>
              <w:spacing w:before="0" w:after="0"/>
              <w:rPr>
                <w:sz w:val="18"/>
                <w:szCs w:val="18"/>
              </w:rPr>
            </w:pPr>
            <w:fldSimple w:instr=" DOCPROPERTY  DocStatus  \* MERGEFORMAT ">
              <w:r w:rsidR="00615D32" w:rsidRPr="0015583C">
                <w:rPr>
                  <w:sz w:val="18"/>
                  <w:szCs w:val="18"/>
                </w:rPr>
                <w:t>Validé</w:t>
              </w:r>
            </w:fldSimple>
          </w:p>
        </w:tc>
      </w:tr>
      <w:tr w:rsidR="00615D32" w:rsidRPr="00D11A9E" w14:paraId="7DDD3BCE" w14:textId="77777777" w:rsidTr="007E63F1">
        <w:trPr>
          <w:trHeight w:hRule="exact" w:val="284"/>
        </w:trPr>
        <w:tc>
          <w:tcPr>
            <w:tcW w:w="415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8BFDDA" w14:textId="77777777" w:rsidR="00615D32" w:rsidRPr="00D11A9E" w:rsidRDefault="00615D32" w:rsidP="007E63F1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968F87" w14:textId="77777777" w:rsidR="00615D32" w:rsidRPr="00D11A9E" w:rsidRDefault="00615D32" w:rsidP="007E63F1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Usage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D0748" w14:textId="77777777" w:rsidR="00615D32" w:rsidRPr="00D11A9E" w:rsidRDefault="00CF7D9D" w:rsidP="007E63F1">
            <w:pPr>
              <w:spacing w:before="0" w:after="0"/>
              <w:rPr>
                <w:sz w:val="18"/>
                <w:szCs w:val="18"/>
              </w:rPr>
            </w:pPr>
            <w:fldSimple w:instr=" DOCPROPERTY  DocUsage  \* MERGEFORMAT ">
              <w:r w:rsidR="00615D32" w:rsidRPr="0015583C">
                <w:rPr>
                  <w:sz w:val="18"/>
                  <w:szCs w:val="18"/>
                </w:rPr>
                <w:t>Livrable</w:t>
              </w:r>
            </w:fldSimple>
          </w:p>
        </w:tc>
      </w:tr>
      <w:tr w:rsidR="00615D32" w:rsidRPr="00D11A9E" w14:paraId="02E68BE0" w14:textId="77777777" w:rsidTr="007E63F1">
        <w:trPr>
          <w:trHeight w:hRule="exact" w:val="284"/>
        </w:trPr>
        <w:tc>
          <w:tcPr>
            <w:tcW w:w="415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4C4832" w14:textId="77777777" w:rsidR="00615D32" w:rsidRPr="00D11A9E" w:rsidRDefault="00615D32" w:rsidP="007E63F1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7A7178" w14:textId="77777777" w:rsidR="00615D32" w:rsidRPr="00D11A9E" w:rsidRDefault="00615D32" w:rsidP="007E63F1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 xml:space="preserve">Auteur : 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FD11F" w14:textId="77777777" w:rsidR="00615D32" w:rsidRPr="00D11A9E" w:rsidRDefault="00CF7D9D" w:rsidP="007E63F1">
            <w:pPr>
              <w:spacing w:before="0" w:after="0"/>
              <w:rPr>
                <w:sz w:val="18"/>
                <w:szCs w:val="18"/>
              </w:rPr>
            </w:pPr>
            <w:fldSimple w:instr=" DOCPROPERTY  DocAuthor  \* MERGEFORMAT ">
              <w:r w:rsidR="00615D32" w:rsidRPr="0015583C">
                <w:rPr>
                  <w:sz w:val="18"/>
                  <w:szCs w:val="18"/>
                </w:rPr>
                <w:t>Equipe projet</w:t>
              </w:r>
            </w:fldSimple>
          </w:p>
        </w:tc>
      </w:tr>
    </w:tbl>
    <w:p w14:paraId="6190BC5B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0896E0CE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1F3AFEFA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355482E1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062DC536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24F3696F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29207F5F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5EC33441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01B88C2A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1FE5E5FA" w14:textId="77777777" w:rsidR="00615D32" w:rsidRPr="00284F87" w:rsidRDefault="00615D32" w:rsidP="00615D32">
      <w:pPr>
        <w:jc w:val="center"/>
        <w:rPr>
          <w:color w:val="4F81BD" w:themeColor="accent1"/>
          <w:sz w:val="40"/>
          <w:szCs w:val="40"/>
        </w:rPr>
      </w:pPr>
      <w:r w:rsidRPr="00284F87">
        <w:rPr>
          <w:color w:val="4F81BD" w:themeColor="accent1"/>
          <w:sz w:val="40"/>
          <w:szCs w:val="40"/>
        </w:rPr>
        <w:t>GRC</w:t>
      </w:r>
    </w:p>
    <w:p w14:paraId="51B45C92" w14:textId="486C4C51" w:rsidR="00615D32" w:rsidRPr="000B3657" w:rsidRDefault="00615D32" w:rsidP="00615D32">
      <w:pPr>
        <w:jc w:val="center"/>
        <w:sectPr w:rsidR="00615D32" w:rsidRPr="000B3657" w:rsidSect="00071D14">
          <w:headerReference w:type="even" r:id="rId9"/>
          <w:headerReference w:type="first" r:id="rId10"/>
          <w:footerReference w:type="first" r:id="rId11"/>
          <w:pgSz w:w="11907" w:h="16840" w:code="9"/>
          <w:pgMar w:top="816" w:right="1134" w:bottom="1134" w:left="1134" w:header="720" w:footer="680" w:gutter="0"/>
          <w:cols w:space="720"/>
        </w:sectPr>
      </w:pPr>
      <w:r w:rsidRPr="00284F87">
        <w:rPr>
          <w:color w:val="4F81BD" w:themeColor="accent1"/>
          <w:sz w:val="40"/>
          <w:szCs w:val="40"/>
        </w:rPr>
        <w:t>Manuel d’installation SQL</w:t>
      </w:r>
      <w:r w:rsidR="003F215C">
        <w:rPr>
          <w:color w:val="4F81BD" w:themeColor="accent1"/>
          <w:sz w:val="40"/>
          <w:szCs w:val="40"/>
        </w:rPr>
        <w:t xml:space="preserve"> </w:t>
      </w:r>
      <w:r w:rsidRPr="00E87F26">
        <w:rPr>
          <w:color w:val="4F81BD" w:themeColor="accent1"/>
          <w:sz w:val="40"/>
          <w:szCs w:val="40"/>
        </w:rPr>
        <w:t>{ID_JIRA}</w:t>
      </w:r>
    </w:p>
    <w:p w14:paraId="7ECF2ED3" w14:textId="77777777" w:rsidR="00792CA9" w:rsidRDefault="00792CA9" w:rsidP="00792CA9"/>
    <w:tbl>
      <w:tblPr>
        <w:tblpPr w:leftFromText="141" w:rightFromText="141" w:vertAnchor="text" w:horzAnchor="margin" w:tblpXSpec="center" w:tblpY="11796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57"/>
        <w:gridCol w:w="3167"/>
        <w:gridCol w:w="3167"/>
      </w:tblGrid>
      <w:tr w:rsidR="00792CA9" w:rsidRPr="00D11A9E" w14:paraId="4BAA936D" w14:textId="77777777" w:rsidTr="00792CA9">
        <w:trPr>
          <w:trHeight w:hRule="exact" w:val="284"/>
        </w:trPr>
        <w:tc>
          <w:tcPr>
            <w:tcW w:w="4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444245" w14:textId="77777777" w:rsidR="00792CA9" w:rsidRPr="00D11A9E" w:rsidRDefault="00015F13" w:rsidP="00792CA9">
            <w:pPr>
              <w:spacing w:before="0" w:after="0"/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DOCPROPERTY  DocCustomerName  \* MERGEFORMAT </w:instrText>
            </w:r>
            <w:r>
              <w:fldChar w:fldCharType="separate"/>
            </w:r>
            <w:r w:rsidR="00792CA9" w:rsidRPr="0015583C">
              <w:rPr>
                <w:sz w:val="22"/>
                <w:szCs w:val="22"/>
              </w:rPr>
              <w:t>Maroc Télécom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F4760" w14:textId="77777777" w:rsidR="00792CA9" w:rsidRPr="00D11A9E" w:rsidRDefault="00792CA9" w:rsidP="00792CA9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 xml:space="preserve">Référence : 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226E2" w14:textId="77777777" w:rsidR="00792CA9" w:rsidRPr="00D11A9E" w:rsidRDefault="00015F13" w:rsidP="00792CA9">
            <w:pPr>
              <w:spacing w:before="0" w:after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DOCPROPERTY  DocRef  \* MERGEFORMAT </w:instrText>
            </w:r>
            <w:r>
              <w:fldChar w:fldCharType="separate"/>
            </w:r>
            <w:r w:rsidR="00792CA9" w:rsidRPr="0015583C">
              <w:rPr>
                <w:sz w:val="18"/>
                <w:szCs w:val="18"/>
              </w:rPr>
              <w:t>GRC/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92CA9" w:rsidRPr="00D11A9E" w14:paraId="7A270DDE" w14:textId="77777777" w:rsidTr="00792CA9">
        <w:trPr>
          <w:trHeight w:hRule="exact" w:val="284"/>
        </w:trPr>
        <w:tc>
          <w:tcPr>
            <w:tcW w:w="4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9E6A8F1" w14:textId="77777777" w:rsidR="00792CA9" w:rsidRPr="00D11A9E" w:rsidRDefault="00792CA9" w:rsidP="00792CA9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C186A" w14:textId="77777777" w:rsidR="00792CA9" w:rsidRPr="00D11A9E" w:rsidRDefault="00792CA9" w:rsidP="00792CA9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Version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185CF" w14:textId="77777777" w:rsidR="00792CA9" w:rsidRPr="00D11A9E" w:rsidRDefault="00015F13" w:rsidP="00792CA9">
            <w:pPr>
              <w:spacing w:before="0" w:after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DOCPROPERTY  DocVersion  \* MERGEFORMAT </w:instrText>
            </w:r>
            <w:r>
              <w:fldChar w:fldCharType="separate"/>
            </w:r>
            <w:r w:rsidR="00792CA9" w:rsidRPr="0015583C">
              <w:rPr>
                <w:sz w:val="18"/>
                <w:szCs w:val="18"/>
              </w:rPr>
              <w:t>01.0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92CA9" w:rsidRPr="00D11A9E" w14:paraId="22F3C062" w14:textId="77777777" w:rsidTr="00792CA9">
        <w:trPr>
          <w:trHeight w:hRule="exact" w:val="284"/>
        </w:trPr>
        <w:tc>
          <w:tcPr>
            <w:tcW w:w="415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4BFC47" w14:textId="77777777" w:rsidR="00792CA9" w:rsidRPr="00D11A9E" w:rsidRDefault="00792CA9" w:rsidP="00792CA9">
            <w:pPr>
              <w:spacing w:before="0" w:after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407632" wp14:editId="6B032D75">
                  <wp:extent cx="1573530" cy="744220"/>
                  <wp:effectExtent l="0" t="0" r="7620" b="0"/>
                  <wp:docPr id="8" name="Image 8" descr="logo_i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i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A08BC" w14:textId="77777777" w:rsidR="00792CA9" w:rsidRPr="00D11A9E" w:rsidRDefault="00792CA9" w:rsidP="00792CA9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Date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DDF14" w14:textId="4284C40B" w:rsidR="00792CA9" w:rsidRPr="00D11A9E" w:rsidRDefault="00862E65" w:rsidP="00792CA9">
            <w:pPr>
              <w:spacing w:before="0" w:after="0"/>
              <w:rPr>
                <w:sz w:val="18"/>
                <w:szCs w:val="18"/>
              </w:rPr>
            </w:pPr>
            <w:r w:rsidRPr="00862E65">
              <w:rPr>
                <w:sz w:val="18"/>
                <w:szCs w:val="18"/>
              </w:rPr>
              <w:t>{DATE}</w:t>
            </w:r>
          </w:p>
        </w:tc>
      </w:tr>
      <w:tr w:rsidR="00792CA9" w:rsidRPr="00D11A9E" w14:paraId="4B657715" w14:textId="77777777" w:rsidTr="00792CA9">
        <w:trPr>
          <w:trHeight w:hRule="exact" w:val="284"/>
        </w:trPr>
        <w:tc>
          <w:tcPr>
            <w:tcW w:w="415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C283954" w14:textId="77777777" w:rsidR="00792CA9" w:rsidRPr="00D11A9E" w:rsidRDefault="00792CA9" w:rsidP="00792CA9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C4187" w14:textId="77777777" w:rsidR="00792CA9" w:rsidRPr="00D11A9E" w:rsidRDefault="00792CA9" w:rsidP="00792CA9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Statut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DAB52D" w14:textId="77777777" w:rsidR="00792CA9" w:rsidRPr="00D11A9E" w:rsidRDefault="00015F13" w:rsidP="00792CA9">
            <w:pPr>
              <w:spacing w:before="0" w:after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DOCPROPERTY  DocStatus  \* MERGEFORMAT </w:instrText>
            </w:r>
            <w:r>
              <w:fldChar w:fldCharType="separate"/>
            </w:r>
            <w:r w:rsidR="00792CA9" w:rsidRPr="0015583C">
              <w:rPr>
                <w:sz w:val="18"/>
                <w:szCs w:val="18"/>
              </w:rPr>
              <w:t>Validé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92CA9" w:rsidRPr="00D11A9E" w14:paraId="0E3CBB86" w14:textId="77777777" w:rsidTr="00792CA9">
        <w:trPr>
          <w:trHeight w:hRule="exact" w:val="284"/>
        </w:trPr>
        <w:tc>
          <w:tcPr>
            <w:tcW w:w="415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E9644A9" w14:textId="77777777" w:rsidR="00792CA9" w:rsidRPr="00D11A9E" w:rsidRDefault="00792CA9" w:rsidP="00792CA9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4CDAE" w14:textId="77777777" w:rsidR="00792CA9" w:rsidRPr="00D11A9E" w:rsidRDefault="00792CA9" w:rsidP="00792CA9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Usage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34E39" w14:textId="77777777" w:rsidR="00792CA9" w:rsidRPr="00D11A9E" w:rsidRDefault="00015F13" w:rsidP="00792CA9">
            <w:pPr>
              <w:spacing w:before="0" w:after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DOCPROPERTY  DocUsage  \* MERGEFORMAT </w:instrText>
            </w:r>
            <w:r>
              <w:fldChar w:fldCharType="separate"/>
            </w:r>
            <w:r w:rsidR="00792CA9" w:rsidRPr="0015583C">
              <w:rPr>
                <w:sz w:val="18"/>
                <w:szCs w:val="18"/>
              </w:rPr>
              <w:t>Livrable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792CA9" w:rsidRPr="00D11A9E" w14:paraId="3CA1DECB" w14:textId="77777777" w:rsidTr="00792CA9">
        <w:trPr>
          <w:trHeight w:hRule="exact" w:val="284"/>
        </w:trPr>
        <w:tc>
          <w:tcPr>
            <w:tcW w:w="415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2BCDA" w14:textId="77777777" w:rsidR="00792CA9" w:rsidRPr="00D11A9E" w:rsidRDefault="00792CA9" w:rsidP="00792CA9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3C15F" w14:textId="77777777" w:rsidR="00792CA9" w:rsidRPr="00D11A9E" w:rsidRDefault="00792CA9" w:rsidP="00792CA9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 xml:space="preserve">Auteur : 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E52F9" w14:textId="77777777" w:rsidR="00792CA9" w:rsidRPr="00D11A9E" w:rsidRDefault="00015F13" w:rsidP="00792CA9">
            <w:pPr>
              <w:spacing w:before="0" w:after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DOCPROPERTY  DocAuthor  \* MERGEFORMAT </w:instrText>
            </w:r>
            <w:r>
              <w:fldChar w:fldCharType="separate"/>
            </w:r>
            <w:r w:rsidR="00792CA9" w:rsidRPr="0015583C">
              <w:rPr>
                <w:sz w:val="18"/>
                <w:szCs w:val="18"/>
              </w:rPr>
              <w:t>Equipe projet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221CC1ED" w14:textId="77777777" w:rsidR="00792CA9" w:rsidRPr="000B3657" w:rsidRDefault="00792CA9" w:rsidP="00792CA9"/>
    <w:p w14:paraId="444876E4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2B05E1D8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1BB5ED38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2D5A3757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7909CEB5" w14:textId="77777777" w:rsidR="00792CA9" w:rsidRDefault="00792CA9" w:rsidP="00792CA9">
      <w:pPr>
        <w:rPr>
          <w:rFonts w:cs="Arial"/>
          <w:b/>
          <w:bCs/>
          <w:color w:val="000080"/>
          <w:sz w:val="22"/>
          <w:u w:val="single"/>
        </w:rPr>
      </w:pPr>
    </w:p>
    <w:p w14:paraId="084BE840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63198157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6483D93E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  <w:r w:rsidRPr="0039738C">
        <w:rPr>
          <w:rFonts w:cs="Arial"/>
          <w:b/>
          <w:bCs/>
          <w:color w:val="000080"/>
          <w:sz w:val="22"/>
          <w:u w:val="single"/>
        </w:rPr>
        <w:t>Approbation du document</w:t>
      </w:r>
    </w:p>
    <w:p w14:paraId="31321C48" w14:textId="77777777" w:rsidR="00792CA9" w:rsidRPr="0039738C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2126"/>
        <w:gridCol w:w="2155"/>
        <w:gridCol w:w="2037"/>
      </w:tblGrid>
      <w:tr w:rsidR="00792CA9" w14:paraId="0021A640" w14:textId="77777777" w:rsidTr="00FB1117">
        <w:trPr>
          <w:jc w:val="center"/>
        </w:trPr>
        <w:tc>
          <w:tcPr>
            <w:tcW w:w="2168" w:type="dxa"/>
            <w:shd w:val="clear" w:color="auto" w:fill="002060"/>
          </w:tcPr>
          <w:p w14:paraId="6A73BA30" w14:textId="77777777" w:rsidR="00792CA9" w:rsidRPr="00F912BA" w:rsidRDefault="00792CA9" w:rsidP="00FB1117">
            <w:pPr>
              <w:jc w:val="center"/>
              <w:rPr>
                <w:b/>
              </w:rPr>
            </w:pPr>
            <w:r w:rsidRPr="000B3657">
              <w:rPr>
                <w:b/>
              </w:rPr>
              <w:t>Organisme ou entreprise</w:t>
            </w:r>
          </w:p>
        </w:tc>
        <w:tc>
          <w:tcPr>
            <w:tcW w:w="2126" w:type="dxa"/>
            <w:shd w:val="clear" w:color="auto" w:fill="002060"/>
          </w:tcPr>
          <w:p w14:paraId="74BAC0F1" w14:textId="77777777" w:rsidR="00792CA9" w:rsidRDefault="00792CA9" w:rsidP="00FB1117">
            <w:pPr>
              <w:jc w:val="center"/>
            </w:pPr>
            <w:r w:rsidRPr="000B3657">
              <w:rPr>
                <w:b/>
              </w:rPr>
              <w:t>Nom (fonction)</w:t>
            </w:r>
          </w:p>
        </w:tc>
        <w:tc>
          <w:tcPr>
            <w:tcW w:w="2155" w:type="dxa"/>
            <w:shd w:val="clear" w:color="auto" w:fill="002060"/>
          </w:tcPr>
          <w:p w14:paraId="3B88C0E8" w14:textId="77777777" w:rsidR="00792CA9" w:rsidRDefault="00792CA9" w:rsidP="00FB1117">
            <w:pPr>
              <w:jc w:val="center"/>
            </w:pPr>
            <w:r w:rsidRPr="000B3657">
              <w:rPr>
                <w:b/>
              </w:rPr>
              <w:t>Date</w:t>
            </w:r>
          </w:p>
        </w:tc>
        <w:tc>
          <w:tcPr>
            <w:tcW w:w="2037" w:type="dxa"/>
            <w:shd w:val="clear" w:color="auto" w:fill="002060"/>
          </w:tcPr>
          <w:p w14:paraId="085D58BB" w14:textId="77777777" w:rsidR="00792CA9" w:rsidRDefault="00792CA9" w:rsidP="00FB1117">
            <w:pPr>
              <w:jc w:val="center"/>
            </w:pPr>
            <w:r>
              <w:rPr>
                <w:b/>
              </w:rPr>
              <w:t>Visa</w:t>
            </w:r>
          </w:p>
        </w:tc>
      </w:tr>
      <w:tr w:rsidR="00792CA9" w14:paraId="0A7EC92A" w14:textId="77777777" w:rsidTr="00FB1117">
        <w:trPr>
          <w:jc w:val="center"/>
        </w:trPr>
        <w:tc>
          <w:tcPr>
            <w:tcW w:w="2168" w:type="dxa"/>
          </w:tcPr>
          <w:p w14:paraId="25F38E16" w14:textId="77777777" w:rsidR="00792CA9" w:rsidRDefault="004C754C" w:rsidP="00FB1117">
            <w:r>
              <w:rPr>
                <w:szCs w:val="22"/>
              </w:rPr>
              <w:t>Atos</w:t>
            </w:r>
          </w:p>
        </w:tc>
        <w:tc>
          <w:tcPr>
            <w:tcW w:w="2126" w:type="dxa"/>
          </w:tcPr>
          <w:p w14:paraId="0B9EBB9D" w14:textId="77777777" w:rsidR="00792CA9" w:rsidRDefault="00792CA9" w:rsidP="00FB1117"/>
        </w:tc>
        <w:tc>
          <w:tcPr>
            <w:tcW w:w="2155" w:type="dxa"/>
          </w:tcPr>
          <w:p w14:paraId="63901AD3" w14:textId="77777777" w:rsidR="00792CA9" w:rsidRDefault="00792CA9" w:rsidP="00FB1117"/>
        </w:tc>
        <w:tc>
          <w:tcPr>
            <w:tcW w:w="2037" w:type="dxa"/>
          </w:tcPr>
          <w:p w14:paraId="2A61F19C" w14:textId="77777777" w:rsidR="00792CA9" w:rsidRDefault="00792CA9" w:rsidP="00FB1117"/>
        </w:tc>
      </w:tr>
      <w:tr w:rsidR="00792CA9" w14:paraId="46129D4C" w14:textId="77777777" w:rsidTr="00FB1117">
        <w:trPr>
          <w:jc w:val="center"/>
        </w:trPr>
        <w:tc>
          <w:tcPr>
            <w:tcW w:w="2168" w:type="dxa"/>
          </w:tcPr>
          <w:p w14:paraId="3CF7FB6B" w14:textId="77777777" w:rsidR="00792CA9" w:rsidRDefault="00792CA9" w:rsidP="00FB1117"/>
        </w:tc>
        <w:tc>
          <w:tcPr>
            <w:tcW w:w="2126" w:type="dxa"/>
          </w:tcPr>
          <w:p w14:paraId="10750354" w14:textId="77777777" w:rsidR="00792CA9" w:rsidRDefault="00792CA9" w:rsidP="00FB1117"/>
        </w:tc>
        <w:tc>
          <w:tcPr>
            <w:tcW w:w="2155" w:type="dxa"/>
          </w:tcPr>
          <w:p w14:paraId="740D5D9E" w14:textId="77777777" w:rsidR="00792CA9" w:rsidRDefault="00792CA9" w:rsidP="00FB1117"/>
        </w:tc>
        <w:tc>
          <w:tcPr>
            <w:tcW w:w="2037" w:type="dxa"/>
          </w:tcPr>
          <w:p w14:paraId="3FCD67C4" w14:textId="77777777" w:rsidR="00792CA9" w:rsidRDefault="00792CA9" w:rsidP="00FB1117"/>
        </w:tc>
      </w:tr>
    </w:tbl>
    <w:p w14:paraId="5329574E" w14:textId="77777777" w:rsidR="00792CA9" w:rsidRDefault="00792CA9" w:rsidP="00792CA9">
      <w:pPr>
        <w:jc w:val="center"/>
        <w:rPr>
          <w:rFonts w:cs="Arial"/>
          <w:b/>
          <w:color w:val="0000FF"/>
          <w:sz w:val="36"/>
          <w:szCs w:val="36"/>
        </w:rPr>
      </w:pPr>
    </w:p>
    <w:p w14:paraId="74073E59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  <w:r w:rsidRPr="00F912BA">
        <w:rPr>
          <w:rFonts w:cs="Arial"/>
          <w:b/>
          <w:bCs/>
          <w:color w:val="000080"/>
          <w:sz w:val="22"/>
          <w:u w:val="single"/>
        </w:rPr>
        <w:t>Liste de distribution</w:t>
      </w:r>
    </w:p>
    <w:p w14:paraId="54EFD591" w14:textId="77777777" w:rsidR="00792CA9" w:rsidRPr="0039738C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2126"/>
        <w:gridCol w:w="2155"/>
        <w:gridCol w:w="2037"/>
      </w:tblGrid>
      <w:tr w:rsidR="00792CA9" w14:paraId="13991C47" w14:textId="77777777" w:rsidTr="00FB1117">
        <w:trPr>
          <w:jc w:val="center"/>
        </w:trPr>
        <w:tc>
          <w:tcPr>
            <w:tcW w:w="2168" w:type="dxa"/>
            <w:shd w:val="clear" w:color="auto" w:fill="002060"/>
          </w:tcPr>
          <w:p w14:paraId="0FE0F19F" w14:textId="77777777" w:rsidR="00792CA9" w:rsidRPr="00F912BA" w:rsidRDefault="00792CA9" w:rsidP="00FB1117">
            <w:pPr>
              <w:jc w:val="center"/>
              <w:rPr>
                <w:b/>
              </w:rPr>
            </w:pPr>
            <w:r w:rsidRPr="00F912BA">
              <w:rPr>
                <w:b/>
              </w:rPr>
              <w:t>NOM</w:t>
            </w:r>
          </w:p>
        </w:tc>
        <w:tc>
          <w:tcPr>
            <w:tcW w:w="2126" w:type="dxa"/>
            <w:shd w:val="clear" w:color="auto" w:fill="002060"/>
          </w:tcPr>
          <w:p w14:paraId="43A2215A" w14:textId="77777777" w:rsidR="00792CA9" w:rsidRDefault="00792CA9" w:rsidP="00FB1117">
            <w:pPr>
              <w:jc w:val="center"/>
            </w:pPr>
            <w:r w:rsidRPr="00F912BA">
              <w:rPr>
                <w:b/>
              </w:rPr>
              <w:t>QUALITE</w:t>
            </w:r>
          </w:p>
        </w:tc>
        <w:tc>
          <w:tcPr>
            <w:tcW w:w="2155" w:type="dxa"/>
            <w:shd w:val="clear" w:color="auto" w:fill="002060"/>
          </w:tcPr>
          <w:p w14:paraId="3DE64333" w14:textId="77777777" w:rsidR="00792CA9" w:rsidRDefault="00792CA9" w:rsidP="00FB1117">
            <w:pPr>
              <w:jc w:val="center"/>
            </w:pPr>
            <w:r w:rsidRPr="00F912BA">
              <w:rPr>
                <w:b/>
              </w:rPr>
              <w:t>ACTION</w:t>
            </w:r>
          </w:p>
        </w:tc>
        <w:tc>
          <w:tcPr>
            <w:tcW w:w="2037" w:type="dxa"/>
            <w:shd w:val="clear" w:color="auto" w:fill="002060"/>
          </w:tcPr>
          <w:p w14:paraId="45ACDCA2" w14:textId="77777777" w:rsidR="00792CA9" w:rsidRDefault="00792CA9" w:rsidP="00FB1117">
            <w:pPr>
              <w:jc w:val="center"/>
            </w:pPr>
            <w:r w:rsidRPr="00F912BA">
              <w:rPr>
                <w:b/>
              </w:rPr>
              <w:t>Pour le</w:t>
            </w:r>
          </w:p>
        </w:tc>
      </w:tr>
      <w:tr w:rsidR="00792CA9" w14:paraId="3A09774D" w14:textId="77777777" w:rsidTr="0014082B">
        <w:trPr>
          <w:jc w:val="center"/>
        </w:trPr>
        <w:tc>
          <w:tcPr>
            <w:tcW w:w="2168" w:type="dxa"/>
            <w:vAlign w:val="center"/>
          </w:tcPr>
          <w:p w14:paraId="73DE9912" w14:textId="77777777" w:rsidR="00792CA9" w:rsidRPr="00BD3F76" w:rsidRDefault="00792CA9" w:rsidP="00FB1117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Khadija TAA</w:t>
            </w:r>
          </w:p>
        </w:tc>
        <w:tc>
          <w:tcPr>
            <w:tcW w:w="2126" w:type="dxa"/>
            <w:vAlign w:val="center"/>
          </w:tcPr>
          <w:p w14:paraId="3DA33A1B" w14:textId="77777777" w:rsidR="00792CA9" w:rsidRPr="00BD3F76" w:rsidRDefault="00792CA9" w:rsidP="00FB1117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Maroc Telecom</w:t>
            </w:r>
          </w:p>
        </w:tc>
        <w:tc>
          <w:tcPr>
            <w:tcW w:w="2155" w:type="dxa"/>
          </w:tcPr>
          <w:p w14:paraId="39F8ED4F" w14:textId="77777777" w:rsidR="00792CA9" w:rsidRDefault="00792CA9" w:rsidP="00FB1117">
            <w:r>
              <w:t>Pour information</w:t>
            </w:r>
          </w:p>
        </w:tc>
        <w:tc>
          <w:tcPr>
            <w:tcW w:w="2037" w:type="dxa"/>
          </w:tcPr>
          <w:p w14:paraId="1DB4BED3" w14:textId="77777777" w:rsidR="00792CA9" w:rsidRDefault="00792CA9" w:rsidP="00FB1117"/>
        </w:tc>
      </w:tr>
      <w:tr w:rsidR="00792CA9" w14:paraId="625580A2" w14:textId="77777777" w:rsidTr="00FB1117">
        <w:trPr>
          <w:jc w:val="center"/>
        </w:trPr>
        <w:tc>
          <w:tcPr>
            <w:tcW w:w="2168" w:type="dxa"/>
          </w:tcPr>
          <w:p w14:paraId="183285DD" w14:textId="77777777" w:rsidR="00792CA9" w:rsidRDefault="00792CA9" w:rsidP="00FB1117">
            <w:r>
              <w:t>M.LAISSI</w:t>
            </w:r>
          </w:p>
        </w:tc>
        <w:tc>
          <w:tcPr>
            <w:tcW w:w="2126" w:type="dxa"/>
          </w:tcPr>
          <w:p w14:paraId="65462E4C" w14:textId="77777777" w:rsidR="00792CA9" w:rsidRDefault="004C754C" w:rsidP="00FB1117">
            <w:r>
              <w:t>Atos</w:t>
            </w:r>
          </w:p>
        </w:tc>
        <w:tc>
          <w:tcPr>
            <w:tcW w:w="2155" w:type="dxa"/>
          </w:tcPr>
          <w:p w14:paraId="506B1098" w14:textId="77777777" w:rsidR="00792CA9" w:rsidRDefault="00792CA9" w:rsidP="00FB1117">
            <w:r>
              <w:t>Information</w:t>
            </w:r>
          </w:p>
        </w:tc>
        <w:tc>
          <w:tcPr>
            <w:tcW w:w="2037" w:type="dxa"/>
          </w:tcPr>
          <w:p w14:paraId="36688224" w14:textId="77777777" w:rsidR="00792CA9" w:rsidRDefault="00792CA9" w:rsidP="00FB1117"/>
        </w:tc>
      </w:tr>
      <w:tr w:rsidR="00792CA9" w14:paraId="272865EE" w14:textId="77777777" w:rsidTr="00FB1117">
        <w:trPr>
          <w:jc w:val="center"/>
        </w:trPr>
        <w:tc>
          <w:tcPr>
            <w:tcW w:w="2168" w:type="dxa"/>
          </w:tcPr>
          <w:p w14:paraId="0534B3BA" w14:textId="77777777" w:rsidR="00792CA9" w:rsidRDefault="00792CA9" w:rsidP="00FB1117">
            <w:proofErr w:type="gramStart"/>
            <w:r>
              <w:t>Y.AMRI</w:t>
            </w:r>
            <w:proofErr w:type="gramEnd"/>
          </w:p>
        </w:tc>
        <w:tc>
          <w:tcPr>
            <w:tcW w:w="2126" w:type="dxa"/>
          </w:tcPr>
          <w:p w14:paraId="51DF9720" w14:textId="77777777" w:rsidR="00792CA9" w:rsidRDefault="004C754C" w:rsidP="00FB1117">
            <w:r>
              <w:t>Atos</w:t>
            </w:r>
          </w:p>
        </w:tc>
        <w:tc>
          <w:tcPr>
            <w:tcW w:w="2155" w:type="dxa"/>
          </w:tcPr>
          <w:p w14:paraId="09B57514" w14:textId="77777777" w:rsidR="00792CA9" w:rsidRDefault="00792CA9" w:rsidP="00FB1117">
            <w:r>
              <w:t>Information</w:t>
            </w:r>
          </w:p>
        </w:tc>
        <w:tc>
          <w:tcPr>
            <w:tcW w:w="2037" w:type="dxa"/>
          </w:tcPr>
          <w:p w14:paraId="11593A90" w14:textId="77777777" w:rsidR="00792CA9" w:rsidRDefault="00792CA9" w:rsidP="00FB1117"/>
        </w:tc>
      </w:tr>
      <w:tr w:rsidR="00792CA9" w14:paraId="61A9C3DB" w14:textId="77777777" w:rsidTr="00FB1117">
        <w:trPr>
          <w:jc w:val="center"/>
        </w:trPr>
        <w:tc>
          <w:tcPr>
            <w:tcW w:w="2168" w:type="dxa"/>
          </w:tcPr>
          <w:p w14:paraId="53DB171A" w14:textId="77777777" w:rsidR="00792CA9" w:rsidRDefault="004C754C" w:rsidP="00FB1117">
            <w:proofErr w:type="gramStart"/>
            <w:r>
              <w:t>S.ELHADRI</w:t>
            </w:r>
            <w:proofErr w:type="gramEnd"/>
          </w:p>
        </w:tc>
        <w:tc>
          <w:tcPr>
            <w:tcW w:w="2126" w:type="dxa"/>
          </w:tcPr>
          <w:p w14:paraId="171230C4" w14:textId="77777777" w:rsidR="00792CA9" w:rsidRDefault="004C754C" w:rsidP="00FB1117">
            <w:r>
              <w:t>Atos</w:t>
            </w:r>
          </w:p>
        </w:tc>
        <w:tc>
          <w:tcPr>
            <w:tcW w:w="2155" w:type="dxa"/>
          </w:tcPr>
          <w:p w14:paraId="2FE58D65" w14:textId="77777777" w:rsidR="00792CA9" w:rsidRDefault="00792CA9" w:rsidP="00FB1117">
            <w:r>
              <w:t>Information</w:t>
            </w:r>
          </w:p>
        </w:tc>
        <w:tc>
          <w:tcPr>
            <w:tcW w:w="2037" w:type="dxa"/>
          </w:tcPr>
          <w:p w14:paraId="146E2C64" w14:textId="77777777" w:rsidR="00792CA9" w:rsidRDefault="00792CA9" w:rsidP="00FB1117"/>
        </w:tc>
      </w:tr>
    </w:tbl>
    <w:p w14:paraId="48CB85FE" w14:textId="77777777" w:rsidR="00792CA9" w:rsidRDefault="00792CA9" w:rsidP="00792CA9">
      <w:pPr>
        <w:pStyle w:val="TitreTableau"/>
        <w:jc w:val="center"/>
        <w:rPr>
          <w:rFonts w:cs="Arial"/>
          <w:lang w:val="fr-FR"/>
        </w:rPr>
      </w:pPr>
    </w:p>
    <w:p w14:paraId="42E04E85" w14:textId="77777777" w:rsidR="00792CA9" w:rsidRPr="00AA211A" w:rsidRDefault="00792CA9" w:rsidP="00792CA9">
      <w:pPr>
        <w:pStyle w:val="TitreTableau"/>
        <w:jc w:val="center"/>
        <w:rPr>
          <w:rFonts w:cs="Arial"/>
          <w:lang w:val="fr-FR"/>
        </w:rPr>
      </w:pPr>
      <w:r w:rsidRPr="00AA211A">
        <w:rPr>
          <w:rFonts w:cs="Arial"/>
          <w:lang w:val="fr-FR"/>
        </w:rPr>
        <w:t>HISTORIQUE DES MODIFICATIONS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2195"/>
        <w:gridCol w:w="2176"/>
        <w:gridCol w:w="2217"/>
      </w:tblGrid>
      <w:tr w:rsidR="00792CA9" w:rsidRPr="00F912BA" w14:paraId="3C87AB9F" w14:textId="77777777" w:rsidTr="00FB1117">
        <w:trPr>
          <w:jc w:val="center"/>
        </w:trPr>
        <w:tc>
          <w:tcPr>
            <w:tcW w:w="2124" w:type="dxa"/>
            <w:shd w:val="clear" w:color="auto" w:fill="002060"/>
          </w:tcPr>
          <w:p w14:paraId="323117B6" w14:textId="77777777" w:rsidR="00792CA9" w:rsidRPr="00F912BA" w:rsidRDefault="00792CA9" w:rsidP="00FB1117">
            <w:pPr>
              <w:jc w:val="center"/>
              <w:rPr>
                <w:sz w:val="22"/>
                <w:szCs w:val="22"/>
              </w:rPr>
            </w:pPr>
            <w:r w:rsidRPr="00F912BA">
              <w:rPr>
                <w:b/>
              </w:rPr>
              <w:t>Version</w:t>
            </w:r>
          </w:p>
        </w:tc>
        <w:tc>
          <w:tcPr>
            <w:tcW w:w="2195" w:type="dxa"/>
            <w:shd w:val="clear" w:color="auto" w:fill="002060"/>
          </w:tcPr>
          <w:p w14:paraId="20678154" w14:textId="77777777" w:rsidR="00792CA9" w:rsidRPr="00F912BA" w:rsidRDefault="00792CA9" w:rsidP="00FB1117">
            <w:pPr>
              <w:jc w:val="center"/>
              <w:rPr>
                <w:sz w:val="22"/>
                <w:szCs w:val="22"/>
              </w:rPr>
            </w:pPr>
            <w:r w:rsidRPr="00F912BA">
              <w:rPr>
                <w:b/>
              </w:rPr>
              <w:t>Auteur</w:t>
            </w:r>
          </w:p>
        </w:tc>
        <w:tc>
          <w:tcPr>
            <w:tcW w:w="2176" w:type="dxa"/>
            <w:shd w:val="clear" w:color="auto" w:fill="002060"/>
          </w:tcPr>
          <w:p w14:paraId="3DD92FAF" w14:textId="77777777" w:rsidR="00792CA9" w:rsidRPr="00F912BA" w:rsidRDefault="00792CA9" w:rsidP="00FB1117">
            <w:pPr>
              <w:jc w:val="center"/>
              <w:rPr>
                <w:sz w:val="22"/>
                <w:szCs w:val="22"/>
              </w:rPr>
            </w:pPr>
            <w:r w:rsidRPr="00F912BA">
              <w:rPr>
                <w:b/>
              </w:rPr>
              <w:t>Date</w:t>
            </w:r>
          </w:p>
        </w:tc>
        <w:tc>
          <w:tcPr>
            <w:tcW w:w="2217" w:type="dxa"/>
            <w:shd w:val="clear" w:color="auto" w:fill="002060"/>
          </w:tcPr>
          <w:p w14:paraId="500720F1" w14:textId="77777777" w:rsidR="00792CA9" w:rsidRPr="00F912BA" w:rsidRDefault="00792CA9" w:rsidP="00FB1117">
            <w:pPr>
              <w:jc w:val="center"/>
              <w:rPr>
                <w:sz w:val="22"/>
                <w:szCs w:val="22"/>
              </w:rPr>
            </w:pPr>
            <w:r w:rsidRPr="00F912BA">
              <w:rPr>
                <w:b/>
              </w:rPr>
              <w:t>Modification</w:t>
            </w:r>
          </w:p>
        </w:tc>
      </w:tr>
      <w:tr w:rsidR="00792CA9" w14:paraId="1FE31D53" w14:textId="77777777" w:rsidTr="00FB1117">
        <w:trPr>
          <w:jc w:val="center"/>
        </w:trPr>
        <w:tc>
          <w:tcPr>
            <w:tcW w:w="2124" w:type="dxa"/>
          </w:tcPr>
          <w:p w14:paraId="3BCFC615" w14:textId="77777777" w:rsidR="00792CA9" w:rsidRDefault="00792CA9" w:rsidP="00FB1117">
            <w:r w:rsidRPr="00AA211A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2195" w:type="dxa"/>
          </w:tcPr>
          <w:p w14:paraId="2CEEECDF" w14:textId="2EC2057A" w:rsidR="00792CA9" w:rsidRDefault="00EB79D5" w:rsidP="00CA64A2">
            <w:r w:rsidRPr="00EB79D5">
              <w:t>{CP_PRESTATAIRE}</w:t>
            </w:r>
          </w:p>
        </w:tc>
        <w:tc>
          <w:tcPr>
            <w:tcW w:w="2176" w:type="dxa"/>
          </w:tcPr>
          <w:p w14:paraId="6501E74C" w14:textId="43D53DE8" w:rsidR="00792CA9" w:rsidRDefault="00862E65" w:rsidP="0019735F">
            <w:r>
              <w:t>{DATE}</w:t>
            </w:r>
          </w:p>
        </w:tc>
        <w:tc>
          <w:tcPr>
            <w:tcW w:w="2217" w:type="dxa"/>
          </w:tcPr>
          <w:p w14:paraId="151348F8" w14:textId="77777777" w:rsidR="00792CA9" w:rsidRDefault="00792CA9" w:rsidP="00FB1117">
            <w:r>
              <w:t>Version Initiale</w:t>
            </w:r>
          </w:p>
        </w:tc>
      </w:tr>
    </w:tbl>
    <w:p w14:paraId="66E8BAB6" w14:textId="77777777" w:rsidR="00792CA9" w:rsidRPr="000D562C" w:rsidRDefault="00792CA9" w:rsidP="00792CA9">
      <w:pPr>
        <w:spacing w:after="0"/>
        <w:rPr>
          <w:rFonts w:cs="Arial"/>
          <w:sz w:val="22"/>
          <w:szCs w:val="22"/>
        </w:rPr>
      </w:pPr>
    </w:p>
    <w:p w14:paraId="094FD5DA" w14:textId="77777777" w:rsidR="00792CA9" w:rsidRPr="000B3657" w:rsidRDefault="00792CA9" w:rsidP="00792CA9">
      <w:pPr>
        <w:pStyle w:val="Normalaprstbl"/>
        <w:spacing w:before="60"/>
      </w:pPr>
    </w:p>
    <w:p w14:paraId="56CBB7BA" w14:textId="77777777" w:rsidR="00792CA9" w:rsidRPr="000B3657" w:rsidRDefault="00792CA9" w:rsidP="00792CA9"/>
    <w:p w14:paraId="605448DD" w14:textId="77777777" w:rsidR="00792CA9" w:rsidRPr="000B3657" w:rsidRDefault="00792CA9" w:rsidP="00792CA9"/>
    <w:p w14:paraId="1C7C2E83" w14:textId="77777777" w:rsidR="00792CA9" w:rsidRDefault="00792CA9">
      <w:pPr>
        <w:spacing w:before="0" w:after="0"/>
        <w:jc w:val="left"/>
      </w:pPr>
      <w:r>
        <w:br w:type="page"/>
      </w:r>
    </w:p>
    <w:p w14:paraId="63112477" w14:textId="6BFCAE08" w:rsidR="00832BF8" w:rsidRDefault="00995840" w:rsidP="00832BF8">
      <w:pPr>
        <w:rPr>
          <w:b/>
          <w:caps/>
          <w:noProof/>
        </w:rPr>
      </w:pPr>
      <w:r w:rsidRPr="000B3657">
        <w:rPr>
          <w:b/>
          <w:i/>
          <w:sz w:val="44"/>
        </w:rPr>
        <w:lastRenderedPageBreak/>
        <w:t>SOMMAIRE</w:t>
      </w:r>
      <w:bookmarkStart w:id="0" w:name="S_Page"/>
    </w:p>
    <w:p w14:paraId="57AD5FD1" w14:textId="19156102" w:rsidR="00832BF8" w:rsidRDefault="00832BF8" w:rsidP="00832BF8">
      <w:pPr>
        <w:rPr>
          <w:b/>
          <w:caps/>
          <w:noProof/>
        </w:rPr>
      </w:pPr>
    </w:p>
    <w:p w14:paraId="643742E5" w14:textId="77777777" w:rsidR="00832BF8" w:rsidRDefault="00832BF8" w:rsidP="00832BF8"/>
    <w:p w14:paraId="78985E90" w14:textId="3872D77D" w:rsidR="001B1EED" w:rsidRDefault="001B1EED"/>
    <w:p w14:paraId="0870A756" w14:textId="77777777" w:rsidR="00995840" w:rsidRPr="000B3657" w:rsidRDefault="00995840" w:rsidP="002638A5">
      <w:r w:rsidRPr="000B3657">
        <w:rPr>
          <w:vanish/>
        </w:rPr>
        <w:t>page</w:t>
      </w:r>
      <w:bookmarkEnd w:id="0"/>
    </w:p>
    <w:p w14:paraId="64D04CCE" w14:textId="77777777" w:rsidR="00995840" w:rsidRDefault="00995840" w:rsidP="002638A5"/>
    <w:p w14:paraId="261F6E61" w14:textId="77777777" w:rsidR="00523510" w:rsidRDefault="00523510" w:rsidP="002638A5"/>
    <w:p w14:paraId="1EDA362A" w14:textId="77777777" w:rsidR="001E4F59" w:rsidRDefault="004D4403" w:rsidP="00F46EC3">
      <w:pPr>
        <w:pStyle w:val="Titre1"/>
        <w:jc w:val="both"/>
      </w:pPr>
      <w:r>
        <w:br w:type="page"/>
      </w:r>
    </w:p>
    <w:p w14:paraId="345CA234" w14:textId="77777777" w:rsidR="0076595E" w:rsidRDefault="0076595E" w:rsidP="0076595E">
      <w:pPr>
        <w:pStyle w:val="Titre1"/>
        <w:numPr>
          <w:ilvl w:val="0"/>
          <w:numId w:val="9"/>
        </w:numPr>
      </w:pPr>
      <w:bookmarkStart w:id="1" w:name="_Toc483554877"/>
      <w:bookmarkStart w:id="2" w:name="_Toc521610774"/>
      <w:r>
        <w:lastRenderedPageBreak/>
        <w:t>Introduction</w:t>
      </w:r>
      <w:bookmarkEnd w:id="1"/>
      <w:bookmarkEnd w:id="2"/>
      <w:r>
        <w:t xml:space="preserve"> </w:t>
      </w:r>
    </w:p>
    <w:p w14:paraId="60C78087" w14:textId="5C6DA035" w:rsidR="0076595E" w:rsidRDefault="0076595E" w:rsidP="00C8286E">
      <w:r w:rsidRPr="00787861">
        <w:t>Le lancement doit être effectué via un compte Unix ayant le droit d’exécute</w:t>
      </w:r>
      <w:r>
        <w:t xml:space="preserve">r un </w:t>
      </w:r>
      <w:proofErr w:type="spellStart"/>
      <w:r>
        <w:t>sqlplus</w:t>
      </w:r>
      <w:proofErr w:type="spellEnd"/>
      <w:r>
        <w:t xml:space="preserve"> dans les base</w:t>
      </w:r>
      <w:r w:rsidR="00C8286E">
        <w:t>s de données de production GRC</w:t>
      </w:r>
    </w:p>
    <w:p w14:paraId="609A9A80" w14:textId="77777777" w:rsidR="0076595E" w:rsidRDefault="0076595E" w:rsidP="0076595E"/>
    <w:p w14:paraId="1B5F5C38" w14:textId="219C09FB" w:rsidR="0076595E" w:rsidRPr="0076595E" w:rsidRDefault="00C7204D" w:rsidP="00C7204D">
      <w:r>
        <w:t>Le contenu de la livraison est détaillé dans les chapitres suivants</w:t>
      </w:r>
    </w:p>
    <w:p w14:paraId="34617DE7" w14:textId="77777777" w:rsidR="0076595E" w:rsidRPr="0076595E" w:rsidRDefault="0076595E" w:rsidP="0076595E">
      <w:pPr>
        <w:pStyle w:val="Paragraphedeliste"/>
      </w:pPr>
    </w:p>
    <w:p w14:paraId="1B27CB2E" w14:textId="77777777" w:rsidR="0076595E" w:rsidRPr="0076595E" w:rsidRDefault="0076595E" w:rsidP="0076595E"/>
    <w:p w14:paraId="60AA6965" w14:textId="77777777" w:rsidR="0076595E" w:rsidRPr="0076595E" w:rsidRDefault="0076595E" w:rsidP="0076595E"/>
    <w:p w14:paraId="049A1EB0" w14:textId="77777777" w:rsidR="0076595E" w:rsidRPr="0076595E" w:rsidRDefault="0076595E" w:rsidP="0076595E"/>
    <w:p w14:paraId="2797F4FF" w14:textId="77777777" w:rsidR="0076595E" w:rsidRPr="0076595E" w:rsidRDefault="0076595E" w:rsidP="0076595E">
      <w:pPr>
        <w:spacing w:before="0" w:after="0"/>
        <w:jc w:val="left"/>
        <w:rPr>
          <w:b/>
          <w:caps/>
          <w:color w:val="0000FF"/>
          <w:sz w:val="24"/>
          <w:u w:color="C0C0C0"/>
        </w:rPr>
      </w:pPr>
      <w:r w:rsidRPr="0076595E">
        <w:br w:type="page"/>
      </w:r>
    </w:p>
    <w:p w14:paraId="0B9E90D0" w14:textId="77777777" w:rsidR="0076595E" w:rsidRPr="0076595E" w:rsidRDefault="0076595E" w:rsidP="0076595E">
      <w:pPr>
        <w:pStyle w:val="Titre1"/>
        <w:numPr>
          <w:ilvl w:val="0"/>
          <w:numId w:val="9"/>
        </w:numPr>
      </w:pPr>
      <w:bookmarkStart w:id="3" w:name="_Toc483554878"/>
      <w:bookmarkStart w:id="4" w:name="_Toc521610775"/>
      <w:bookmarkStart w:id="5" w:name="_Toc405474889"/>
      <w:r w:rsidRPr="0076595E">
        <w:lastRenderedPageBreak/>
        <w:t>Installation GRC patchs SQL</w:t>
      </w:r>
      <w:bookmarkEnd w:id="3"/>
      <w:bookmarkEnd w:id="4"/>
      <w:r w:rsidRPr="0076595E">
        <w:t xml:space="preserve"> </w:t>
      </w:r>
      <w:bookmarkEnd w:id="5"/>
    </w:p>
    <w:p w14:paraId="5D263B8D" w14:textId="77777777" w:rsidR="002B16BF" w:rsidRDefault="002B16BF" w:rsidP="002B16BF">
      <w:pPr>
        <w:pStyle w:val="Titre2"/>
      </w:pPr>
      <w:bookmarkStart w:id="6" w:name="_Toc508299984"/>
      <w:bookmarkStart w:id="7" w:name="_Toc521610776"/>
      <w:bookmarkStart w:id="8" w:name="_Toc483554882"/>
      <w:r>
        <w:t>Base fixe</w:t>
      </w:r>
      <w:bookmarkEnd w:id="6"/>
      <w:bookmarkEnd w:id="7"/>
    </w:p>
    <w:p w14:paraId="1EC76EB6" w14:textId="77777777" w:rsidR="002B16BF" w:rsidRDefault="002B16BF" w:rsidP="002B16BF">
      <w:r>
        <w:t>La livraison contient les fichiers suivants</w:t>
      </w:r>
    </w:p>
    <w:p w14:paraId="63EEF177" w14:textId="77777777" w:rsidR="002B16BF" w:rsidRPr="0094655F" w:rsidRDefault="002B16BF" w:rsidP="002B16BF">
      <w:pPr>
        <w:ind w:firstLine="567"/>
        <w:jc w:val="left"/>
        <w:rPr>
          <w:rFonts w:ascii="Verdana" w:hAnsi="Verdana"/>
        </w:rPr>
      </w:pPr>
      <w:proofErr w:type="spellStart"/>
      <w:proofErr w:type="gramStart"/>
      <w:r w:rsidRPr="0094655F">
        <w:rPr>
          <w:rFonts w:ascii="Verdana" w:hAnsi="Verdana"/>
          <w:b/>
          <w:bCs/>
        </w:rPr>
        <w:t>cfg</w:t>
      </w:r>
      <w:proofErr w:type="spellEnd"/>
      <w:proofErr w:type="gramEnd"/>
      <w:r w:rsidRPr="0094655F">
        <w:rPr>
          <w:rFonts w:ascii="Verdana" w:hAnsi="Verdana"/>
          <w:b/>
          <w:bCs/>
        </w:rPr>
        <w:t xml:space="preserve"> : </w:t>
      </w:r>
    </w:p>
    <w:tbl>
      <w:tblPr>
        <w:tblW w:w="5690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0"/>
      </w:tblGrid>
      <w:tr w:rsidR="002B16BF" w:rsidRPr="0094655F" w14:paraId="329A3A7C" w14:textId="77777777" w:rsidTr="00D051BE">
        <w:trPr>
          <w:trHeight w:val="240"/>
        </w:trPr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60B248A8" w14:textId="77777777" w:rsidR="002B16BF" w:rsidRPr="0094655F" w:rsidRDefault="002B16BF" w:rsidP="00D051BE">
            <w:pPr>
              <w:jc w:val="center"/>
              <w:rPr>
                <w:rFonts w:cs="Arial"/>
                <w:b/>
                <w:bCs/>
              </w:rPr>
            </w:pPr>
            <w:r w:rsidRPr="0094655F">
              <w:rPr>
                <w:rFonts w:cs="Arial"/>
                <w:b/>
                <w:bCs/>
              </w:rPr>
              <w:t xml:space="preserve">Scripts </w:t>
            </w:r>
          </w:p>
        </w:tc>
      </w:tr>
      <w:tr w:rsidR="002B16BF" w:rsidRPr="0094655F" w14:paraId="7D811A03" w14:textId="77777777" w:rsidTr="00D051BE">
        <w:trPr>
          <w:trHeight w:val="240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7EA3" w14:textId="77777777" w:rsidR="002B16BF" w:rsidRPr="0094655F" w:rsidRDefault="002B16BF" w:rsidP="00D051B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ascii="Courier" w:hAnsi="Courier" w:cs="Courier New"/>
                <w:sz w:val="22"/>
                <w:szCs w:val="22"/>
              </w:rPr>
            </w:pPr>
            <w:proofErr w:type="spellStart"/>
            <w:r w:rsidRPr="0094655F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config.cfg</w:t>
            </w:r>
            <w:proofErr w:type="spellEnd"/>
          </w:p>
        </w:tc>
      </w:tr>
    </w:tbl>
    <w:p w14:paraId="5CCFED62" w14:textId="77777777" w:rsidR="002B16BF" w:rsidRPr="0094655F" w:rsidRDefault="002B16BF" w:rsidP="002B16BF">
      <w:pPr>
        <w:ind w:firstLine="567"/>
        <w:jc w:val="left"/>
        <w:rPr>
          <w:rFonts w:ascii="Verdana" w:hAnsi="Verdana"/>
          <w:b/>
          <w:bCs/>
        </w:rPr>
      </w:pPr>
      <w:proofErr w:type="spellStart"/>
      <w:proofErr w:type="gramStart"/>
      <w:r w:rsidRPr="0094655F">
        <w:rPr>
          <w:rFonts w:ascii="Verdana" w:hAnsi="Verdana"/>
          <w:b/>
          <w:bCs/>
        </w:rPr>
        <w:t>shl</w:t>
      </w:r>
      <w:proofErr w:type="spellEnd"/>
      <w:proofErr w:type="gramEnd"/>
      <w:r w:rsidRPr="0094655F">
        <w:rPr>
          <w:rFonts w:ascii="Verdana" w:hAnsi="Verdana"/>
          <w:b/>
          <w:bCs/>
        </w:rPr>
        <w:t> :</w:t>
      </w:r>
    </w:p>
    <w:tbl>
      <w:tblPr>
        <w:tblW w:w="5690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0"/>
      </w:tblGrid>
      <w:tr w:rsidR="002B16BF" w:rsidRPr="0094655F" w14:paraId="41047FD3" w14:textId="77777777" w:rsidTr="00D051BE">
        <w:trPr>
          <w:trHeight w:val="240"/>
        </w:trPr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2FD2B207" w14:textId="77777777" w:rsidR="002B16BF" w:rsidRPr="0094655F" w:rsidRDefault="002B16BF" w:rsidP="00D051BE">
            <w:pPr>
              <w:jc w:val="center"/>
              <w:rPr>
                <w:rFonts w:cs="Arial"/>
                <w:b/>
                <w:bCs/>
              </w:rPr>
            </w:pPr>
            <w:r w:rsidRPr="0094655F">
              <w:rPr>
                <w:rFonts w:cs="Arial"/>
                <w:b/>
                <w:bCs/>
              </w:rPr>
              <w:t xml:space="preserve">Scripts </w:t>
            </w:r>
          </w:p>
        </w:tc>
      </w:tr>
      <w:tr w:rsidR="002B16BF" w:rsidRPr="0094655F" w14:paraId="6BF560B3" w14:textId="77777777" w:rsidTr="00D051BE">
        <w:trPr>
          <w:trHeight w:val="559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88DDA" w14:textId="77777777" w:rsidR="002B16BF" w:rsidRPr="00CD7328" w:rsidRDefault="002B16BF" w:rsidP="00D051B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 w:rsidRPr="0094655F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lance_sql_chapeau.ksh</w:t>
            </w:r>
            <w:proofErr w:type="spellEnd"/>
          </w:p>
          <w:p w14:paraId="3156D9FC" w14:textId="77777777" w:rsidR="002B16BF" w:rsidRPr="0094655F" w:rsidRDefault="002B16BF" w:rsidP="00D051B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94655F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chapeau_install.ksh</w:t>
            </w:r>
            <w:proofErr w:type="spellEnd"/>
          </w:p>
        </w:tc>
      </w:tr>
    </w:tbl>
    <w:p w14:paraId="3F8BB028" w14:textId="77777777" w:rsidR="002B16BF" w:rsidRPr="0094655F" w:rsidRDefault="002B16BF" w:rsidP="002B16BF">
      <w:pPr>
        <w:ind w:firstLine="567"/>
        <w:jc w:val="left"/>
        <w:rPr>
          <w:rFonts w:ascii="Verdana" w:hAnsi="Verdana"/>
          <w:b/>
          <w:bCs/>
        </w:rPr>
      </w:pPr>
      <w:proofErr w:type="spellStart"/>
      <w:proofErr w:type="gramStart"/>
      <w:r w:rsidRPr="0094655F">
        <w:rPr>
          <w:rFonts w:ascii="Verdana" w:hAnsi="Verdana"/>
          <w:b/>
          <w:bCs/>
        </w:rPr>
        <w:t>sql</w:t>
      </w:r>
      <w:proofErr w:type="spellEnd"/>
      <w:proofErr w:type="gramEnd"/>
      <w:r w:rsidRPr="0094655F">
        <w:rPr>
          <w:rFonts w:ascii="Verdana" w:hAnsi="Verdana"/>
          <w:b/>
          <w:bCs/>
        </w:rPr>
        <w:t> :</w:t>
      </w:r>
    </w:p>
    <w:tbl>
      <w:tblPr>
        <w:tblW w:w="5690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0"/>
      </w:tblGrid>
      <w:tr w:rsidR="002B16BF" w:rsidRPr="0094655F" w14:paraId="149A9F6D" w14:textId="77777777" w:rsidTr="00D051BE">
        <w:trPr>
          <w:trHeight w:val="240"/>
        </w:trPr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6CF1D58E" w14:textId="77777777" w:rsidR="002B16BF" w:rsidRPr="0094655F" w:rsidRDefault="002B16BF" w:rsidP="00D051BE">
            <w:pPr>
              <w:jc w:val="center"/>
              <w:rPr>
                <w:rFonts w:cs="Arial"/>
                <w:b/>
                <w:bCs/>
              </w:rPr>
            </w:pPr>
            <w:r w:rsidRPr="0094655F">
              <w:rPr>
                <w:rFonts w:cs="Arial"/>
                <w:b/>
                <w:bCs/>
              </w:rPr>
              <w:t xml:space="preserve">Scripts </w:t>
            </w:r>
          </w:p>
        </w:tc>
      </w:tr>
      <w:tr w:rsidR="002B16BF" w:rsidRPr="0094655F" w14:paraId="67D801FB" w14:textId="77777777" w:rsidTr="00D051BE">
        <w:trPr>
          <w:trHeight w:val="340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2CF60" w14:textId="62E7BDE7" w:rsidR="002B16BF" w:rsidRPr="000F4706" w:rsidRDefault="002B16BF" w:rsidP="00D051B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</w:pPr>
            <w:r w:rsidRPr="000F4706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GRC_BD_FX_</w:t>
            </w:r>
            <w:r w:rsidR="000F4706" w:rsidRPr="000F4706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{ID_JIRA}</w:t>
            </w:r>
            <w:r w:rsidRPr="000F4706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.</w:t>
            </w:r>
            <w:proofErr w:type="spellStart"/>
            <w:r w:rsidRPr="000F4706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sql</w:t>
            </w:r>
            <w:proofErr w:type="spellEnd"/>
          </w:p>
          <w:p w14:paraId="3A3A40E2" w14:textId="77777777" w:rsidR="002B16BF" w:rsidRPr="00CE01D3" w:rsidRDefault="002B16BF" w:rsidP="00D051B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</w:pPr>
            <w:proofErr w:type="spellStart"/>
            <w:r w:rsidRPr="00CE01D3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sql_chapeau.sql</w:t>
            </w:r>
            <w:proofErr w:type="spellEnd"/>
          </w:p>
        </w:tc>
      </w:tr>
    </w:tbl>
    <w:p w14:paraId="64D0D8E4" w14:textId="77777777" w:rsidR="002B16BF" w:rsidRPr="00CE01D3" w:rsidRDefault="002B16BF" w:rsidP="002B16BF">
      <w:pPr>
        <w:ind w:left="851"/>
        <w:jc w:val="left"/>
        <w:rPr>
          <w:rFonts w:ascii="Verdana" w:hAnsi="Verdana"/>
        </w:rPr>
      </w:pPr>
    </w:p>
    <w:p w14:paraId="3B1D9372" w14:textId="77777777" w:rsidR="002B16BF" w:rsidRPr="0094655F" w:rsidRDefault="002B16BF" w:rsidP="002B16BF">
      <w:pPr>
        <w:keepNext/>
        <w:numPr>
          <w:ilvl w:val="2"/>
          <w:numId w:val="6"/>
        </w:numPr>
        <w:tabs>
          <w:tab w:val="clear" w:pos="0"/>
          <w:tab w:val="num" w:pos="360"/>
        </w:tabs>
        <w:spacing w:after="240" w:line="240" w:lineRule="exact"/>
        <w:ind w:left="720" w:hanging="720"/>
        <w:outlineLvl w:val="2"/>
        <w:rPr>
          <w:b/>
          <w:color w:val="0000FF"/>
          <w:sz w:val="18"/>
          <w:u w:val="single"/>
        </w:rPr>
      </w:pPr>
      <w:r w:rsidRPr="00CE01D3">
        <w:rPr>
          <w:rFonts w:ascii="Verdana" w:hAnsi="Verdana"/>
          <w:b/>
          <w:color w:val="0000FF"/>
          <w:u w:val="single"/>
        </w:rPr>
        <w:t xml:space="preserve"> </w:t>
      </w:r>
      <w:bookmarkStart w:id="9" w:name="_Toc508299985"/>
      <w:bookmarkStart w:id="10" w:name="_Toc521610777"/>
      <w:r w:rsidRPr="0094655F">
        <w:rPr>
          <w:b/>
          <w:color w:val="0000FF"/>
          <w:sz w:val="18"/>
          <w:u w:val="single"/>
        </w:rPr>
        <w:t>Vérification avant le lancement</w:t>
      </w:r>
      <w:bookmarkEnd w:id="9"/>
      <w:bookmarkEnd w:id="10"/>
    </w:p>
    <w:p w14:paraId="78AE567A" w14:textId="77777777" w:rsidR="002B16BF" w:rsidRDefault="002B16BF" w:rsidP="002B16BF">
      <w:r w:rsidRPr="0094655F">
        <w:t xml:space="preserve">Le lancement doit être effectué via un compte Unix ayant le droit d’exécuter </w:t>
      </w:r>
      <w:r>
        <w:t xml:space="preserve">un </w:t>
      </w:r>
      <w:proofErr w:type="spellStart"/>
      <w:r>
        <w:t>sqlplus</w:t>
      </w:r>
      <w:proofErr w:type="spellEnd"/>
      <w:r>
        <w:t xml:space="preserve"> dans les bases de données de production GRC, Fixe</w:t>
      </w:r>
    </w:p>
    <w:p w14:paraId="53386CE5" w14:textId="77777777" w:rsidR="002B16BF" w:rsidRDefault="002B16BF" w:rsidP="002B16BF"/>
    <w:p w14:paraId="36B680A8" w14:textId="77777777" w:rsidR="002B16BF" w:rsidRPr="0094655F" w:rsidRDefault="002B16BF" w:rsidP="002B16BF">
      <w:pPr>
        <w:keepNext/>
        <w:numPr>
          <w:ilvl w:val="2"/>
          <w:numId w:val="6"/>
        </w:numPr>
        <w:tabs>
          <w:tab w:val="clear" w:pos="0"/>
          <w:tab w:val="num" w:pos="360"/>
        </w:tabs>
        <w:spacing w:after="240" w:line="240" w:lineRule="exact"/>
        <w:ind w:left="720" w:hanging="720"/>
        <w:outlineLvl w:val="2"/>
        <w:rPr>
          <w:b/>
          <w:color w:val="0000FF"/>
          <w:sz w:val="18"/>
          <w:u w:val="single"/>
        </w:rPr>
      </w:pPr>
      <w:bookmarkStart w:id="11" w:name="_Toc508299986"/>
      <w:bookmarkStart w:id="12" w:name="_Toc521610778"/>
      <w:r w:rsidRPr="0094655F">
        <w:rPr>
          <w:b/>
          <w:color w:val="0000FF"/>
          <w:sz w:val="18"/>
          <w:u w:val="single"/>
        </w:rPr>
        <w:t>Installation du script</w:t>
      </w:r>
      <w:bookmarkEnd w:id="11"/>
      <w:bookmarkEnd w:id="12"/>
    </w:p>
    <w:p w14:paraId="1272835A" w14:textId="77777777" w:rsidR="002B16BF" w:rsidRPr="0094655F" w:rsidRDefault="002B16BF" w:rsidP="002B16BF">
      <w:pPr>
        <w:numPr>
          <w:ilvl w:val="0"/>
          <w:numId w:val="43"/>
        </w:numPr>
        <w:spacing w:before="0" w:after="0"/>
        <w:ind w:left="426"/>
        <w:rPr>
          <w:rFonts w:cs="Arial"/>
          <w:lang w:val="en-GB"/>
        </w:rPr>
      </w:pPr>
      <w:r w:rsidRPr="0094655F">
        <w:t xml:space="preserve">Extraire les fichiers …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2B16BF" w:rsidRPr="00832BF8" w14:paraId="1BC6A41B" w14:textId="77777777" w:rsidTr="00D051BE">
        <w:trPr>
          <w:jc w:val="center"/>
        </w:trPr>
        <w:tc>
          <w:tcPr>
            <w:tcW w:w="9639" w:type="dxa"/>
            <w:shd w:val="clear" w:color="auto" w:fill="auto"/>
          </w:tcPr>
          <w:p w14:paraId="4E25D0C3" w14:textId="6BB5FF21" w:rsidR="002B16BF" w:rsidRPr="000F4706" w:rsidRDefault="002B16BF" w:rsidP="00D051BE">
            <w:pPr>
              <w:rPr>
                <w:rFonts w:ascii="Courier" w:hAnsi="Courier" w:cs="Courier"/>
                <w:color w:val="0000F0"/>
                <w:lang w:val="en-GB"/>
              </w:rPr>
            </w:pPr>
            <w:proofErr w:type="gramStart"/>
            <w:r w:rsidRPr="000F4706">
              <w:rPr>
                <w:rFonts w:ascii="Courier" w:hAnsi="Courier" w:cs="Courier"/>
                <w:color w:val="0000F0"/>
                <w:lang w:val="en-GB"/>
              </w:rPr>
              <w:t>unzip  LIVR</w:t>
            </w:r>
            <w:proofErr w:type="gramEnd"/>
            <w:r w:rsidRPr="000F4706">
              <w:rPr>
                <w:rFonts w:ascii="Courier" w:hAnsi="Courier" w:cs="Courier"/>
                <w:color w:val="0000F0"/>
                <w:lang w:val="en-GB"/>
              </w:rPr>
              <w:t>_FX_</w:t>
            </w:r>
            <w:r w:rsidR="000F4706" w:rsidRPr="000F4706">
              <w:rPr>
                <w:rFonts w:ascii="Courier" w:hAnsi="Courier" w:cs="Courier"/>
                <w:color w:val="0000F0"/>
                <w:lang w:val="en-GB"/>
              </w:rPr>
              <w:t>{ID_JIRA}</w:t>
            </w:r>
            <w:r w:rsidRPr="000F4706">
              <w:rPr>
                <w:rFonts w:ascii="Courier" w:hAnsi="Courier" w:cs="Courier"/>
                <w:color w:val="0000F0"/>
                <w:lang w:val="en-GB"/>
              </w:rPr>
              <w:t>.zip</w:t>
            </w:r>
          </w:p>
        </w:tc>
      </w:tr>
    </w:tbl>
    <w:p w14:paraId="2E925C6D" w14:textId="77777777" w:rsidR="002B16BF" w:rsidRPr="0094655F" w:rsidRDefault="002B16BF" w:rsidP="002B16BF">
      <w:pPr>
        <w:ind w:left="66"/>
        <w:rPr>
          <w:rFonts w:cs="Arial"/>
          <w:lang w:val="es-ES"/>
        </w:rPr>
      </w:pPr>
    </w:p>
    <w:p w14:paraId="3FF0996A" w14:textId="77777777" w:rsidR="002B16BF" w:rsidRPr="0094655F" w:rsidRDefault="002B16BF" w:rsidP="002B16BF">
      <w:pPr>
        <w:numPr>
          <w:ilvl w:val="0"/>
          <w:numId w:val="43"/>
        </w:numPr>
        <w:spacing w:before="0" w:after="0"/>
      </w:pPr>
      <w:r w:rsidRPr="0094655F">
        <w:t>Configurer le fichier de configuration</w:t>
      </w:r>
    </w:p>
    <w:p w14:paraId="0C3A4CDB" w14:textId="77777777" w:rsidR="002B16BF" w:rsidRPr="0094655F" w:rsidRDefault="002B16BF" w:rsidP="002B16BF">
      <w:pPr>
        <w:spacing w:before="0" w:after="0"/>
        <w:jc w:val="left"/>
        <w:rPr>
          <w:rFonts w:cs="Arial"/>
        </w:rPr>
      </w:pPr>
      <w:r w:rsidRPr="0094655F">
        <w:rPr>
          <w:rFonts w:cs="Arial"/>
        </w:rPr>
        <w:t>Renseigner les paramètres d’initialisation dans le fichier (gras en surbrillance rouge)</w:t>
      </w:r>
    </w:p>
    <w:p w14:paraId="33A31CC4" w14:textId="69A07F9C" w:rsidR="002B16BF" w:rsidRPr="005A02AD" w:rsidRDefault="002B16BF" w:rsidP="002B16BF">
      <w:pPr>
        <w:ind w:firstLine="426"/>
        <w:jc w:val="left"/>
        <w:rPr>
          <w:rFonts w:ascii="ITCCentury Book" w:hAnsi="ITCCentury Book" w:cs="Arial"/>
          <w:b/>
          <w:bCs/>
          <w:color w:val="000000"/>
          <w:lang w:eastAsia="en-US"/>
        </w:rPr>
      </w:pPr>
      <w:r>
        <w:t>LIVR_FX</w:t>
      </w:r>
      <w:r w:rsidRPr="005A02AD">
        <w:t>_</w:t>
      </w:r>
      <w:r w:rsidR="00E53263">
        <w:t>{ID_</w:t>
      </w:r>
      <w:proofErr w:type="gramStart"/>
      <w:r w:rsidR="00E53263">
        <w:t>JIRA}</w:t>
      </w:r>
      <w:r w:rsidRPr="005A02AD">
        <w:rPr>
          <w:rFonts w:ascii="ITCCentury Book" w:hAnsi="ITCCentury Book" w:cs="Arial"/>
          <w:b/>
          <w:bCs/>
          <w:color w:val="000000"/>
          <w:lang w:eastAsia="en-US"/>
        </w:rPr>
        <w:t>/</w:t>
      </w:r>
      <w:proofErr w:type="spellStart"/>
      <w:r w:rsidRPr="005A02AD">
        <w:t>cfg</w:t>
      </w:r>
      <w:proofErr w:type="spellEnd"/>
      <w:r w:rsidRPr="005A02AD">
        <w:rPr>
          <w:rFonts w:ascii="ITCCentury Book" w:hAnsi="ITCCentury Book" w:cs="Arial"/>
          <w:b/>
          <w:bCs/>
          <w:color w:val="000000"/>
          <w:lang w:eastAsia="en-US"/>
        </w:rPr>
        <w:t>/</w:t>
      </w:r>
      <w:proofErr w:type="spellStart"/>
      <w:r w:rsidRPr="005A02AD">
        <w:rPr>
          <w:rFonts w:ascii="ITCCentury Book" w:hAnsi="ITCCentury Book" w:cs="Arial"/>
          <w:b/>
          <w:bCs/>
          <w:color w:val="000000"/>
          <w:lang w:eastAsia="en-US"/>
        </w:rPr>
        <w:t>cfg</w:t>
      </w:r>
      <w:proofErr w:type="spellEnd"/>
      <w:r w:rsidRPr="005A02AD">
        <w:rPr>
          <w:rFonts w:ascii="ITCCentury Book" w:hAnsi="ITCCentury Book" w:cs="Arial"/>
          <w:b/>
          <w:bCs/>
          <w:color w:val="000000"/>
          <w:lang w:eastAsia="en-US"/>
        </w:rPr>
        <w:t>/</w:t>
      </w:r>
      <w:proofErr w:type="spellStart"/>
      <w:r w:rsidRPr="005A02AD">
        <w:rPr>
          <w:rFonts w:ascii="ITCCentury Book" w:hAnsi="ITCCentury Book" w:cs="Arial"/>
          <w:b/>
          <w:bCs/>
          <w:color w:val="000000"/>
          <w:lang w:eastAsia="en-US"/>
        </w:rPr>
        <w:t>config.cfg</w:t>
      </w:r>
      <w:proofErr w:type="spellEnd"/>
      <w:proofErr w:type="gramEnd"/>
      <w:r w:rsidRPr="005A02AD">
        <w:rPr>
          <w:rFonts w:ascii="ITCCentury Book" w:hAnsi="ITCCentury Book" w:cs="Arial"/>
          <w:b/>
          <w:bCs/>
          <w:color w:val="000000"/>
          <w:lang w:eastAsia="en-US"/>
        </w:rPr>
        <w:t>:</w:t>
      </w:r>
    </w:p>
    <w:p w14:paraId="13934F51" w14:textId="77777777" w:rsidR="002B16BF" w:rsidRPr="005A02AD" w:rsidRDefault="002B16BF" w:rsidP="002B16BF">
      <w:pPr>
        <w:ind w:firstLine="426"/>
        <w:jc w:val="left"/>
        <w:rPr>
          <w:rFonts w:ascii="ITCCentury Book" w:hAnsi="ITCCentury Book" w:cs="Arial"/>
          <w:b/>
          <w:bCs/>
          <w:color w:val="000000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2B16BF" w:rsidRPr="0094655F" w14:paraId="3B71688C" w14:textId="77777777" w:rsidTr="00D051BE">
        <w:trPr>
          <w:jc w:val="center"/>
        </w:trPr>
        <w:tc>
          <w:tcPr>
            <w:tcW w:w="9639" w:type="dxa"/>
            <w:shd w:val="clear" w:color="auto" w:fill="auto"/>
          </w:tcPr>
          <w:p w14:paraId="15568E2D" w14:textId="77777777" w:rsidR="002B16BF" w:rsidRPr="0094655F" w:rsidRDefault="002B16BF" w:rsidP="00D051BE">
            <w:pPr>
              <w:jc w:val="left"/>
              <w:rPr>
                <w:rFonts w:cs="Arial"/>
              </w:rPr>
            </w:pPr>
            <w:r w:rsidRPr="0094655F">
              <w:rPr>
                <w:rFonts w:cs="Arial"/>
              </w:rPr>
              <w:t>USER_BD=</w:t>
            </w:r>
            <w:r>
              <w:rPr>
                <w:rFonts w:cs="Arial"/>
                <w:highlight w:val="yellow"/>
              </w:rPr>
              <w:t>DEPLOY</w:t>
            </w:r>
            <w:r w:rsidRPr="0094655F">
              <w:rPr>
                <w:rFonts w:cs="Arial"/>
                <w:highlight w:val="yellow"/>
              </w:rPr>
              <w:t xml:space="preserve">                                                                          </w:t>
            </w:r>
            <w:proofErr w:type="gramStart"/>
            <w:r w:rsidRPr="0094655F">
              <w:rPr>
                <w:rFonts w:cs="Arial"/>
                <w:highlight w:val="yellow"/>
              </w:rPr>
              <w:t xml:space="preserve">   (</w:t>
            </w:r>
            <w:proofErr w:type="gramEnd"/>
            <w:r w:rsidRPr="0094655F">
              <w:rPr>
                <w:rFonts w:cs="Arial"/>
                <w:highlight w:val="yellow"/>
              </w:rPr>
              <w:t>Utilisateur ORACLE)</w:t>
            </w:r>
          </w:p>
          <w:p w14:paraId="34990D38" w14:textId="77777777" w:rsidR="002B16BF" w:rsidRPr="0094655F" w:rsidRDefault="002B16BF" w:rsidP="00D051BE">
            <w:pPr>
              <w:jc w:val="left"/>
              <w:rPr>
                <w:rFonts w:cs="Arial"/>
              </w:rPr>
            </w:pPr>
            <w:r w:rsidRPr="0094655F">
              <w:rPr>
                <w:rFonts w:cs="Arial"/>
              </w:rPr>
              <w:t>PASS_BD</w:t>
            </w:r>
            <w:r w:rsidRPr="0094655F">
              <w:rPr>
                <w:rFonts w:cs="Arial"/>
                <w:highlight w:val="yellow"/>
              </w:rPr>
              <w:t xml:space="preserve">=***********                                                               </w:t>
            </w:r>
            <w:proofErr w:type="gramStart"/>
            <w:r w:rsidRPr="0094655F">
              <w:rPr>
                <w:rFonts w:cs="Arial"/>
                <w:highlight w:val="yellow"/>
              </w:rPr>
              <w:t xml:space="preserve">   (</w:t>
            </w:r>
            <w:proofErr w:type="gramEnd"/>
            <w:r w:rsidRPr="0094655F">
              <w:rPr>
                <w:rFonts w:cs="Arial"/>
                <w:highlight w:val="yellow"/>
              </w:rPr>
              <w:t>Mot de passe ORACLE)</w:t>
            </w:r>
          </w:p>
          <w:p w14:paraId="6E9CF203" w14:textId="77777777" w:rsidR="002B16BF" w:rsidRPr="0094655F" w:rsidRDefault="002B16BF" w:rsidP="00D051BE">
            <w:pPr>
              <w:jc w:val="left"/>
              <w:rPr>
                <w:rFonts w:cs="Arial"/>
                <w:lang w:val="en-US"/>
              </w:rPr>
            </w:pPr>
            <w:r w:rsidRPr="0094655F">
              <w:rPr>
                <w:rFonts w:cs="Arial"/>
                <w:lang w:val="en-US"/>
              </w:rPr>
              <w:t>ORACLE_SID=</w:t>
            </w:r>
            <w:r w:rsidRPr="00A32ED4">
              <w:rPr>
                <w:lang w:val="en-US"/>
              </w:rPr>
              <w:t xml:space="preserve"> </w:t>
            </w:r>
            <w:r w:rsidRPr="005A02AD">
              <w:rPr>
                <w:rFonts w:cs="Arial"/>
                <w:lang w:val="en-US"/>
              </w:rPr>
              <w:t>GRC</w:t>
            </w:r>
            <w:r>
              <w:rPr>
                <w:rFonts w:cs="Arial"/>
                <w:lang w:val="en-US"/>
              </w:rPr>
              <w:t>FX</w:t>
            </w:r>
            <w:r w:rsidRPr="0094655F">
              <w:rPr>
                <w:rFonts w:cs="Arial"/>
                <w:lang w:val="en-US"/>
              </w:rPr>
              <w:t xml:space="preserve">                                                                  </w:t>
            </w:r>
            <w:proofErr w:type="gramStart"/>
            <w:r w:rsidRPr="0094655F">
              <w:rPr>
                <w:rFonts w:cs="Arial"/>
                <w:lang w:val="en-US"/>
              </w:rPr>
              <w:t xml:space="preserve">   (</w:t>
            </w:r>
            <w:proofErr w:type="gramEnd"/>
            <w:r w:rsidRPr="0094655F">
              <w:rPr>
                <w:rFonts w:cs="Arial"/>
                <w:lang w:val="en-US"/>
              </w:rPr>
              <w:t>SID ORACLE)</w:t>
            </w:r>
          </w:p>
          <w:p w14:paraId="15FD40AC" w14:textId="77777777" w:rsidR="002B16BF" w:rsidRPr="0094655F" w:rsidRDefault="002B16BF" w:rsidP="00D051BE">
            <w:pPr>
              <w:jc w:val="left"/>
              <w:rPr>
                <w:rFonts w:cs="Arial"/>
                <w:lang w:val="en-US"/>
              </w:rPr>
            </w:pPr>
          </w:p>
          <w:p w14:paraId="2FA6C966" w14:textId="77777777" w:rsidR="002B16BF" w:rsidRPr="0094655F" w:rsidRDefault="002B16BF" w:rsidP="00D051BE">
            <w:pPr>
              <w:jc w:val="left"/>
              <w:rPr>
                <w:rFonts w:cs="Arial"/>
              </w:rPr>
            </w:pPr>
            <w:proofErr w:type="gramStart"/>
            <w:r w:rsidRPr="0094655F">
              <w:rPr>
                <w:rFonts w:cs="Arial"/>
              </w:rPr>
              <w:t>export</w:t>
            </w:r>
            <w:proofErr w:type="gramEnd"/>
            <w:r w:rsidRPr="0094655F">
              <w:rPr>
                <w:rFonts w:cs="Arial"/>
              </w:rPr>
              <w:t xml:space="preserve"> ORACLE_SID</w:t>
            </w:r>
          </w:p>
          <w:p w14:paraId="2C890966" w14:textId="77777777" w:rsidR="002B16BF" w:rsidRPr="0094655F" w:rsidRDefault="002B16BF" w:rsidP="00D051BE">
            <w:pPr>
              <w:jc w:val="left"/>
              <w:rPr>
                <w:rFonts w:cs="Arial"/>
                <w:lang w:val="en-GB"/>
              </w:rPr>
            </w:pPr>
            <w:r w:rsidRPr="0094655F">
              <w:rPr>
                <w:rFonts w:cs="Arial"/>
                <w:lang w:val="en-GB"/>
              </w:rPr>
              <w:t>export USER_BD</w:t>
            </w:r>
          </w:p>
          <w:p w14:paraId="203A6280" w14:textId="77777777" w:rsidR="002B16BF" w:rsidRPr="0094655F" w:rsidRDefault="002B16BF" w:rsidP="00D051BE">
            <w:pPr>
              <w:jc w:val="left"/>
              <w:rPr>
                <w:rFonts w:cs="Arial"/>
                <w:lang w:val="en-GB"/>
              </w:rPr>
            </w:pPr>
            <w:r w:rsidRPr="0094655F">
              <w:rPr>
                <w:rFonts w:cs="Arial"/>
                <w:lang w:val="en-GB"/>
              </w:rPr>
              <w:t>export PASS_BD</w:t>
            </w:r>
          </w:p>
          <w:p w14:paraId="7AE1972C" w14:textId="77777777" w:rsidR="002B16BF" w:rsidRPr="0094655F" w:rsidRDefault="002B16BF" w:rsidP="00D051BE">
            <w:pPr>
              <w:rPr>
                <w:rFonts w:cs="Arial"/>
                <w:lang w:val="es-ES"/>
              </w:rPr>
            </w:pPr>
          </w:p>
        </w:tc>
      </w:tr>
    </w:tbl>
    <w:p w14:paraId="08C49C8D" w14:textId="77777777" w:rsidR="002B16BF" w:rsidRDefault="002B16BF" w:rsidP="002B16BF">
      <w:pPr>
        <w:spacing w:before="0" w:after="0"/>
        <w:ind w:left="786"/>
      </w:pPr>
    </w:p>
    <w:p w14:paraId="79B690F4" w14:textId="77777777" w:rsidR="002B16BF" w:rsidRPr="0094655F" w:rsidRDefault="002B16BF" w:rsidP="002B16BF">
      <w:pPr>
        <w:numPr>
          <w:ilvl w:val="0"/>
          <w:numId w:val="43"/>
        </w:numPr>
        <w:spacing w:before="0" w:after="0"/>
      </w:pPr>
      <w:r w:rsidRPr="0094655F">
        <w:t>Lancement du batch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2"/>
      </w:tblGrid>
      <w:tr w:rsidR="002B16BF" w:rsidRPr="0094655F" w14:paraId="216082C5" w14:textId="77777777" w:rsidTr="00D051BE">
        <w:tc>
          <w:tcPr>
            <w:tcW w:w="9462" w:type="dxa"/>
            <w:shd w:val="clear" w:color="auto" w:fill="auto"/>
          </w:tcPr>
          <w:p w14:paraId="6BE3E8A2" w14:textId="77777777" w:rsidR="002B16BF" w:rsidRPr="0094655F" w:rsidRDefault="004C754C" w:rsidP="00D051BE">
            <w:pPr>
              <w:rPr>
                <w:rFonts w:ascii="Courier" w:hAnsi="Courier" w:cs="Courier"/>
                <w:color w:val="0000F0"/>
                <w:lang w:val="en-GB"/>
              </w:rPr>
            </w:pPr>
            <w:r>
              <w:rPr>
                <w:rFonts w:ascii="Courier" w:hAnsi="Courier" w:cs="Courier"/>
                <w:color w:val="0000F0"/>
                <w:lang w:val="en-GB"/>
              </w:rPr>
              <w:t>bas</w:t>
            </w:r>
            <w:r w:rsidR="0044352F">
              <w:rPr>
                <w:rFonts w:ascii="Courier" w:hAnsi="Courier" w:cs="Courier"/>
                <w:color w:val="0000F0"/>
                <w:lang w:val="en-GB"/>
              </w:rPr>
              <w:t>h</w:t>
            </w:r>
            <w:r w:rsidR="002B16BF" w:rsidRPr="0094655F">
              <w:rPr>
                <w:rFonts w:ascii="Courier" w:hAnsi="Courier" w:cs="Courier"/>
                <w:color w:val="0000F0"/>
                <w:lang w:val="en-GB"/>
              </w:rPr>
              <w:t xml:space="preserve"> </w:t>
            </w:r>
            <w:proofErr w:type="spellStart"/>
            <w:r w:rsidR="002B16BF" w:rsidRPr="0094655F">
              <w:rPr>
                <w:rFonts w:ascii="Courier" w:hAnsi="Courier" w:cs="Courier"/>
                <w:color w:val="0000F0"/>
                <w:lang w:val="en-GB"/>
              </w:rPr>
              <w:t>chapeau_install.ksh</w:t>
            </w:r>
            <w:proofErr w:type="spellEnd"/>
          </w:p>
        </w:tc>
      </w:tr>
    </w:tbl>
    <w:p w14:paraId="0E85730C" w14:textId="77777777" w:rsidR="002B16BF" w:rsidRDefault="002B16BF" w:rsidP="002B16BF">
      <w:pPr>
        <w:spacing w:before="0" w:after="0"/>
        <w:ind w:left="786"/>
      </w:pPr>
    </w:p>
    <w:p w14:paraId="309B3EAB" w14:textId="77777777" w:rsidR="002B16BF" w:rsidRPr="0094655F" w:rsidRDefault="002B16BF" w:rsidP="002B16BF">
      <w:pPr>
        <w:numPr>
          <w:ilvl w:val="0"/>
          <w:numId w:val="43"/>
        </w:numPr>
        <w:spacing w:before="0" w:after="0"/>
      </w:pPr>
      <w:r w:rsidRPr="0094655F">
        <w:t>Vérifier que le résultat affiché est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639"/>
      </w:tblGrid>
      <w:tr w:rsidR="002B16BF" w:rsidRPr="0094655F" w14:paraId="1B70A7AE" w14:textId="77777777" w:rsidTr="00D051BE">
        <w:trPr>
          <w:jc w:val="center"/>
        </w:trPr>
        <w:tc>
          <w:tcPr>
            <w:tcW w:w="9639" w:type="dxa"/>
            <w:shd w:val="clear" w:color="auto" w:fill="auto"/>
          </w:tcPr>
          <w:p w14:paraId="4EBFFF83" w14:textId="77777777" w:rsidR="002B16BF" w:rsidRPr="0094655F" w:rsidRDefault="002B16BF" w:rsidP="00D051BE">
            <w:pPr>
              <w:rPr>
                <w:rFonts w:cs="Arial"/>
                <w:lang w:val="es-ES"/>
              </w:rPr>
            </w:pPr>
            <w:proofErr w:type="spellStart"/>
            <w:r w:rsidRPr="0094655F">
              <w:rPr>
                <w:rFonts w:cs="Arial"/>
                <w:lang w:val="es-ES"/>
              </w:rPr>
              <w:t>Execution</w:t>
            </w:r>
            <w:proofErr w:type="spellEnd"/>
            <w:r w:rsidRPr="0094655F">
              <w:rPr>
                <w:rFonts w:cs="Arial"/>
                <w:lang w:val="es-ES"/>
              </w:rPr>
              <w:t xml:space="preserve"> du Script </w:t>
            </w:r>
            <w:proofErr w:type="spellStart"/>
            <w:r w:rsidRPr="0094655F">
              <w:rPr>
                <w:rFonts w:cs="Arial"/>
                <w:lang w:val="es-ES"/>
              </w:rPr>
              <w:t>avec</w:t>
            </w:r>
            <w:proofErr w:type="spellEnd"/>
            <w:r w:rsidRPr="0094655F">
              <w:rPr>
                <w:rFonts w:cs="Arial"/>
                <w:lang w:val="es-ES"/>
              </w:rPr>
              <w:t xml:space="preserve"> </w:t>
            </w:r>
            <w:proofErr w:type="spellStart"/>
            <w:r w:rsidRPr="0094655F">
              <w:rPr>
                <w:rFonts w:cs="Arial"/>
                <w:lang w:val="es-ES"/>
              </w:rPr>
              <w:t>succes</w:t>
            </w:r>
            <w:proofErr w:type="spellEnd"/>
            <w:r w:rsidRPr="0094655F">
              <w:rPr>
                <w:rFonts w:cs="Arial"/>
                <w:lang w:val="es-ES"/>
              </w:rPr>
              <w:t xml:space="preserve"> .... \n</w:t>
            </w:r>
          </w:p>
          <w:p w14:paraId="36BA12D1" w14:textId="77777777" w:rsidR="002B16BF" w:rsidRPr="0094655F" w:rsidRDefault="002B16BF" w:rsidP="00D051BE">
            <w:pPr>
              <w:rPr>
                <w:rFonts w:cs="Arial"/>
                <w:lang w:val="es-ES"/>
              </w:rPr>
            </w:pPr>
            <w:r w:rsidRPr="0094655F">
              <w:rPr>
                <w:rFonts w:cs="Arial"/>
                <w:lang w:val="es-ES"/>
              </w:rPr>
              <w:t xml:space="preserve">Fin du </w:t>
            </w:r>
            <w:proofErr w:type="spellStart"/>
            <w:r w:rsidRPr="0094655F">
              <w:rPr>
                <w:rFonts w:cs="Arial"/>
                <w:lang w:val="es-ES"/>
              </w:rPr>
              <w:t>batch</w:t>
            </w:r>
            <w:proofErr w:type="spellEnd"/>
            <w:r w:rsidRPr="0094655F">
              <w:rPr>
                <w:rFonts w:cs="Arial"/>
                <w:lang w:val="es-ES"/>
              </w:rPr>
              <w:t xml:space="preserve"> </w:t>
            </w:r>
            <w:proofErr w:type="spellStart"/>
            <w:r w:rsidRPr="0094655F">
              <w:rPr>
                <w:rFonts w:cs="Arial"/>
                <w:lang w:val="es-ES"/>
              </w:rPr>
              <w:t>avec</w:t>
            </w:r>
            <w:proofErr w:type="spellEnd"/>
            <w:r w:rsidRPr="0094655F">
              <w:rPr>
                <w:rFonts w:cs="Arial"/>
                <w:lang w:val="es-ES"/>
              </w:rPr>
              <w:t xml:space="preserve"> </w:t>
            </w:r>
            <w:proofErr w:type="spellStart"/>
            <w:r w:rsidRPr="0094655F">
              <w:rPr>
                <w:rFonts w:cs="Arial"/>
                <w:lang w:val="es-ES"/>
              </w:rPr>
              <w:t>succes</w:t>
            </w:r>
            <w:proofErr w:type="spellEnd"/>
            <w:r w:rsidRPr="0094655F">
              <w:rPr>
                <w:rFonts w:cs="Arial"/>
                <w:lang w:val="es-ES"/>
              </w:rPr>
              <w:t xml:space="preserve"> ...</w:t>
            </w:r>
          </w:p>
        </w:tc>
      </w:tr>
    </w:tbl>
    <w:p w14:paraId="4BDD8A30" w14:textId="77777777" w:rsidR="002B16BF" w:rsidRPr="00674016" w:rsidRDefault="002B16BF" w:rsidP="002B16BF"/>
    <w:p w14:paraId="0D0B3453" w14:textId="77777777" w:rsidR="0076595E" w:rsidRDefault="0076595E" w:rsidP="0076595E">
      <w:pPr>
        <w:pStyle w:val="Titre2"/>
      </w:pPr>
      <w:bookmarkStart w:id="13" w:name="_Toc521610779"/>
      <w:r>
        <w:lastRenderedPageBreak/>
        <w:t>Base MOBILE</w:t>
      </w:r>
      <w:bookmarkEnd w:id="8"/>
      <w:bookmarkEnd w:id="13"/>
    </w:p>
    <w:p w14:paraId="01E30250" w14:textId="77777777" w:rsidR="0076595E" w:rsidRDefault="0076595E" w:rsidP="0076595E">
      <w:r>
        <w:t>La livraison contient les fichiers suivants</w:t>
      </w:r>
    </w:p>
    <w:p w14:paraId="7CDC6657" w14:textId="77777777" w:rsidR="0076595E" w:rsidRPr="0094655F" w:rsidRDefault="0076595E" w:rsidP="0076595E">
      <w:pPr>
        <w:ind w:firstLine="567"/>
        <w:jc w:val="left"/>
        <w:rPr>
          <w:rFonts w:ascii="Verdana" w:hAnsi="Verdana"/>
        </w:rPr>
      </w:pPr>
      <w:proofErr w:type="spellStart"/>
      <w:proofErr w:type="gramStart"/>
      <w:r w:rsidRPr="0094655F">
        <w:rPr>
          <w:rFonts w:ascii="Verdana" w:hAnsi="Verdana"/>
          <w:b/>
          <w:bCs/>
        </w:rPr>
        <w:t>cfg</w:t>
      </w:r>
      <w:proofErr w:type="spellEnd"/>
      <w:proofErr w:type="gramEnd"/>
      <w:r w:rsidRPr="0094655F">
        <w:rPr>
          <w:rFonts w:ascii="Verdana" w:hAnsi="Verdana"/>
          <w:b/>
          <w:bCs/>
        </w:rPr>
        <w:t xml:space="preserve"> : </w:t>
      </w:r>
    </w:p>
    <w:tbl>
      <w:tblPr>
        <w:tblW w:w="5690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0"/>
      </w:tblGrid>
      <w:tr w:rsidR="0076595E" w:rsidRPr="0094655F" w14:paraId="291B026E" w14:textId="77777777" w:rsidTr="009B101A">
        <w:trPr>
          <w:trHeight w:val="240"/>
        </w:trPr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2E4F090D" w14:textId="77777777" w:rsidR="0076595E" w:rsidRPr="0094655F" w:rsidRDefault="0076595E" w:rsidP="009B101A">
            <w:pPr>
              <w:jc w:val="center"/>
              <w:rPr>
                <w:rFonts w:cs="Arial"/>
                <w:b/>
                <w:bCs/>
              </w:rPr>
            </w:pPr>
            <w:r w:rsidRPr="0094655F">
              <w:rPr>
                <w:rFonts w:cs="Arial"/>
                <w:b/>
                <w:bCs/>
              </w:rPr>
              <w:t xml:space="preserve">Scripts </w:t>
            </w:r>
          </w:p>
        </w:tc>
      </w:tr>
      <w:tr w:rsidR="0076595E" w:rsidRPr="0094655F" w14:paraId="7EED1905" w14:textId="77777777" w:rsidTr="009B101A">
        <w:trPr>
          <w:trHeight w:val="240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8ED1D" w14:textId="77777777" w:rsidR="0076595E" w:rsidRPr="0094655F" w:rsidRDefault="0076595E" w:rsidP="0076595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ascii="Courier" w:hAnsi="Courier" w:cs="Courier New"/>
                <w:sz w:val="22"/>
                <w:szCs w:val="22"/>
              </w:rPr>
            </w:pPr>
            <w:proofErr w:type="spellStart"/>
            <w:r w:rsidRPr="0094655F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config.cfg</w:t>
            </w:r>
            <w:proofErr w:type="spellEnd"/>
          </w:p>
        </w:tc>
      </w:tr>
    </w:tbl>
    <w:p w14:paraId="68E5CA74" w14:textId="77777777" w:rsidR="0076595E" w:rsidRPr="0094655F" w:rsidRDefault="0076595E" w:rsidP="0076595E">
      <w:pPr>
        <w:ind w:firstLine="567"/>
        <w:jc w:val="left"/>
        <w:rPr>
          <w:rFonts w:ascii="Verdana" w:hAnsi="Verdana"/>
          <w:b/>
          <w:bCs/>
        </w:rPr>
      </w:pPr>
      <w:proofErr w:type="spellStart"/>
      <w:proofErr w:type="gramStart"/>
      <w:r w:rsidRPr="0094655F">
        <w:rPr>
          <w:rFonts w:ascii="Verdana" w:hAnsi="Verdana"/>
          <w:b/>
          <w:bCs/>
        </w:rPr>
        <w:t>shl</w:t>
      </w:r>
      <w:proofErr w:type="spellEnd"/>
      <w:proofErr w:type="gramEnd"/>
      <w:r w:rsidRPr="0094655F">
        <w:rPr>
          <w:rFonts w:ascii="Verdana" w:hAnsi="Verdana"/>
          <w:b/>
          <w:bCs/>
        </w:rPr>
        <w:t> :</w:t>
      </w:r>
    </w:p>
    <w:tbl>
      <w:tblPr>
        <w:tblW w:w="5690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0"/>
      </w:tblGrid>
      <w:tr w:rsidR="0076595E" w:rsidRPr="0094655F" w14:paraId="2B85EBF6" w14:textId="77777777" w:rsidTr="009B101A">
        <w:trPr>
          <w:trHeight w:val="240"/>
        </w:trPr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5294A4DF" w14:textId="77777777" w:rsidR="0076595E" w:rsidRPr="0094655F" w:rsidRDefault="0076595E" w:rsidP="009B101A">
            <w:pPr>
              <w:jc w:val="center"/>
              <w:rPr>
                <w:rFonts w:cs="Arial"/>
                <w:b/>
                <w:bCs/>
              </w:rPr>
            </w:pPr>
            <w:r w:rsidRPr="0094655F">
              <w:rPr>
                <w:rFonts w:cs="Arial"/>
                <w:b/>
                <w:bCs/>
              </w:rPr>
              <w:t xml:space="preserve">Scripts </w:t>
            </w:r>
          </w:p>
        </w:tc>
      </w:tr>
      <w:tr w:rsidR="0076595E" w:rsidRPr="0094655F" w14:paraId="7DE6AB8F" w14:textId="77777777" w:rsidTr="009B101A">
        <w:trPr>
          <w:trHeight w:val="559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9F3E3" w14:textId="77777777" w:rsidR="0076595E" w:rsidRPr="00CD7328" w:rsidRDefault="0076595E" w:rsidP="0076595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 w:rsidRPr="0094655F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lance_sql_chapeau.ksh</w:t>
            </w:r>
            <w:proofErr w:type="spellEnd"/>
          </w:p>
          <w:p w14:paraId="37CE3C28" w14:textId="77777777" w:rsidR="0076595E" w:rsidRPr="0094655F" w:rsidRDefault="0076595E" w:rsidP="0076595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94655F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chapeau_install.ksh</w:t>
            </w:r>
            <w:proofErr w:type="spellEnd"/>
          </w:p>
        </w:tc>
      </w:tr>
    </w:tbl>
    <w:p w14:paraId="155095C5" w14:textId="77777777" w:rsidR="0076595E" w:rsidRPr="0094655F" w:rsidRDefault="0076595E" w:rsidP="0076595E">
      <w:pPr>
        <w:ind w:firstLine="567"/>
        <w:jc w:val="left"/>
        <w:rPr>
          <w:rFonts w:ascii="Verdana" w:hAnsi="Verdana"/>
          <w:b/>
          <w:bCs/>
        </w:rPr>
      </w:pPr>
      <w:proofErr w:type="spellStart"/>
      <w:proofErr w:type="gramStart"/>
      <w:r w:rsidRPr="0094655F">
        <w:rPr>
          <w:rFonts w:ascii="Verdana" w:hAnsi="Verdana"/>
          <w:b/>
          <w:bCs/>
        </w:rPr>
        <w:t>sql</w:t>
      </w:r>
      <w:proofErr w:type="spellEnd"/>
      <w:proofErr w:type="gramEnd"/>
      <w:r w:rsidRPr="0094655F">
        <w:rPr>
          <w:rFonts w:ascii="Verdana" w:hAnsi="Verdana"/>
          <w:b/>
          <w:bCs/>
        </w:rPr>
        <w:t> :</w:t>
      </w:r>
    </w:p>
    <w:tbl>
      <w:tblPr>
        <w:tblW w:w="5690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0"/>
      </w:tblGrid>
      <w:tr w:rsidR="0076595E" w:rsidRPr="0094655F" w14:paraId="27097CAA" w14:textId="77777777" w:rsidTr="009B101A">
        <w:trPr>
          <w:trHeight w:val="240"/>
        </w:trPr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4F8E741E" w14:textId="77777777" w:rsidR="0076595E" w:rsidRPr="0094655F" w:rsidRDefault="0076595E" w:rsidP="009B101A">
            <w:pPr>
              <w:jc w:val="center"/>
              <w:rPr>
                <w:rFonts w:cs="Arial"/>
                <w:b/>
                <w:bCs/>
              </w:rPr>
            </w:pPr>
            <w:r w:rsidRPr="0094655F">
              <w:rPr>
                <w:rFonts w:cs="Arial"/>
                <w:b/>
                <w:bCs/>
              </w:rPr>
              <w:t xml:space="preserve">Scripts </w:t>
            </w:r>
          </w:p>
        </w:tc>
      </w:tr>
      <w:tr w:rsidR="0076595E" w:rsidRPr="0094655F" w14:paraId="2B4B0317" w14:textId="77777777" w:rsidTr="009B101A">
        <w:trPr>
          <w:trHeight w:val="340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05076" w14:textId="0B777988" w:rsidR="00EA66BB" w:rsidRPr="00E53263" w:rsidRDefault="0076595E" w:rsidP="00EA66BB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</w:pPr>
            <w:r w:rsidRPr="00E53263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GRC_BD_MB_</w:t>
            </w:r>
            <w:r w:rsidR="00E53263" w:rsidRPr="00E53263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{ID_JIRA}</w:t>
            </w:r>
            <w:r w:rsidRPr="00E53263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.</w:t>
            </w:r>
            <w:proofErr w:type="spellStart"/>
            <w:r w:rsidRPr="00E53263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sql</w:t>
            </w:r>
            <w:proofErr w:type="spellEnd"/>
          </w:p>
          <w:p w14:paraId="511B9C61" w14:textId="77777777" w:rsidR="0076595E" w:rsidRPr="00CE01D3" w:rsidRDefault="0076595E" w:rsidP="00EA66BB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</w:pPr>
            <w:proofErr w:type="spellStart"/>
            <w:r w:rsidRPr="00CE01D3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sql_chapeau.sql</w:t>
            </w:r>
            <w:proofErr w:type="spellEnd"/>
          </w:p>
        </w:tc>
      </w:tr>
    </w:tbl>
    <w:p w14:paraId="77C258A0" w14:textId="77777777" w:rsidR="0076595E" w:rsidRPr="00CE01D3" w:rsidRDefault="0076595E" w:rsidP="0076595E">
      <w:pPr>
        <w:ind w:left="851"/>
        <w:jc w:val="left"/>
        <w:rPr>
          <w:rFonts w:ascii="Verdana" w:hAnsi="Verdana"/>
        </w:rPr>
      </w:pPr>
    </w:p>
    <w:p w14:paraId="75CEF911" w14:textId="77777777" w:rsidR="0076595E" w:rsidRPr="0094655F" w:rsidRDefault="0076595E" w:rsidP="0076595E">
      <w:pPr>
        <w:keepNext/>
        <w:numPr>
          <w:ilvl w:val="2"/>
          <w:numId w:val="6"/>
        </w:numPr>
        <w:tabs>
          <w:tab w:val="clear" w:pos="0"/>
          <w:tab w:val="num" w:pos="360"/>
        </w:tabs>
        <w:spacing w:after="240" w:line="240" w:lineRule="exact"/>
        <w:ind w:left="720" w:hanging="720"/>
        <w:outlineLvl w:val="2"/>
        <w:rPr>
          <w:b/>
          <w:color w:val="0000FF"/>
          <w:sz w:val="18"/>
          <w:u w:val="single"/>
        </w:rPr>
      </w:pPr>
      <w:r w:rsidRPr="00CE01D3">
        <w:rPr>
          <w:rFonts w:ascii="Verdana" w:hAnsi="Verdana"/>
          <w:b/>
          <w:color w:val="0000FF"/>
          <w:u w:val="single"/>
        </w:rPr>
        <w:t xml:space="preserve"> </w:t>
      </w:r>
      <w:bookmarkStart w:id="14" w:name="_Toc483554883"/>
      <w:bookmarkStart w:id="15" w:name="_Toc521610780"/>
      <w:r w:rsidRPr="0094655F">
        <w:rPr>
          <w:b/>
          <w:color w:val="0000FF"/>
          <w:sz w:val="18"/>
          <w:u w:val="single"/>
        </w:rPr>
        <w:t>Vérification avant le lancement</w:t>
      </w:r>
      <w:bookmarkEnd w:id="14"/>
      <w:bookmarkEnd w:id="15"/>
    </w:p>
    <w:p w14:paraId="203606A0" w14:textId="77777777" w:rsidR="0076595E" w:rsidRDefault="0076595E" w:rsidP="0076595E">
      <w:r w:rsidRPr="0094655F">
        <w:t xml:space="preserve">Le lancement doit être effectué via un compte Unix ayant le droit d’exécuter </w:t>
      </w:r>
      <w:r>
        <w:t xml:space="preserve">un </w:t>
      </w:r>
      <w:proofErr w:type="spellStart"/>
      <w:r>
        <w:t>sqlplus</w:t>
      </w:r>
      <w:proofErr w:type="spellEnd"/>
      <w:r>
        <w:t xml:space="preserve"> dans les bases de données de production GRC, Mobile</w:t>
      </w:r>
    </w:p>
    <w:p w14:paraId="53A8EEEE" w14:textId="77777777" w:rsidR="0076595E" w:rsidRDefault="0076595E" w:rsidP="0076595E"/>
    <w:p w14:paraId="12E31341" w14:textId="77777777" w:rsidR="0076595E" w:rsidRPr="0094655F" w:rsidRDefault="0076595E" w:rsidP="0076595E">
      <w:pPr>
        <w:keepNext/>
        <w:numPr>
          <w:ilvl w:val="2"/>
          <w:numId w:val="6"/>
        </w:numPr>
        <w:tabs>
          <w:tab w:val="clear" w:pos="0"/>
          <w:tab w:val="num" w:pos="360"/>
        </w:tabs>
        <w:spacing w:after="240" w:line="240" w:lineRule="exact"/>
        <w:ind w:left="720" w:hanging="720"/>
        <w:outlineLvl w:val="2"/>
        <w:rPr>
          <w:b/>
          <w:color w:val="0000FF"/>
          <w:sz w:val="18"/>
          <w:u w:val="single"/>
        </w:rPr>
      </w:pPr>
      <w:bookmarkStart w:id="16" w:name="_Toc483554884"/>
      <w:bookmarkStart w:id="17" w:name="_Toc521610781"/>
      <w:r w:rsidRPr="0094655F">
        <w:rPr>
          <w:b/>
          <w:color w:val="0000FF"/>
          <w:sz w:val="18"/>
          <w:u w:val="single"/>
        </w:rPr>
        <w:t>Installation du script</w:t>
      </w:r>
      <w:bookmarkEnd w:id="16"/>
      <w:bookmarkEnd w:id="17"/>
    </w:p>
    <w:p w14:paraId="2C666295" w14:textId="77777777" w:rsidR="0076595E" w:rsidRPr="0094655F" w:rsidRDefault="0076595E" w:rsidP="0076595E">
      <w:pPr>
        <w:numPr>
          <w:ilvl w:val="0"/>
          <w:numId w:val="43"/>
        </w:numPr>
        <w:spacing w:before="0" w:after="0"/>
        <w:ind w:left="426"/>
        <w:rPr>
          <w:rFonts w:cs="Arial"/>
          <w:lang w:val="en-GB"/>
        </w:rPr>
      </w:pPr>
      <w:r w:rsidRPr="0094655F">
        <w:t xml:space="preserve">Extraire les fichiers …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76595E" w:rsidRPr="00832BF8" w14:paraId="3BE39AA0" w14:textId="77777777" w:rsidTr="009B101A">
        <w:trPr>
          <w:jc w:val="center"/>
        </w:trPr>
        <w:tc>
          <w:tcPr>
            <w:tcW w:w="9639" w:type="dxa"/>
            <w:shd w:val="clear" w:color="auto" w:fill="auto"/>
          </w:tcPr>
          <w:p w14:paraId="6EE0A9EB" w14:textId="56EFD83A" w:rsidR="0076595E" w:rsidRPr="005F0277" w:rsidRDefault="0076595E" w:rsidP="009B101A">
            <w:pPr>
              <w:rPr>
                <w:rFonts w:ascii="Courier" w:hAnsi="Courier" w:cs="Courier"/>
                <w:color w:val="0000F0"/>
                <w:lang w:val="en-US"/>
              </w:rPr>
            </w:pPr>
            <w:proofErr w:type="gramStart"/>
            <w:r w:rsidRPr="005F0277">
              <w:rPr>
                <w:rFonts w:ascii="Courier" w:hAnsi="Courier" w:cs="Courier"/>
                <w:color w:val="0000F0"/>
                <w:lang w:val="en-US"/>
              </w:rPr>
              <w:t xml:space="preserve">unzip  </w:t>
            </w:r>
            <w:r w:rsidRPr="005A02AD">
              <w:rPr>
                <w:rFonts w:ascii="Courier" w:hAnsi="Courier" w:cs="Courier"/>
                <w:color w:val="0000F0"/>
                <w:lang w:val="en-US"/>
              </w:rPr>
              <w:t>LIVR</w:t>
            </w:r>
            <w:proofErr w:type="gramEnd"/>
            <w:r w:rsidRPr="005A02AD">
              <w:rPr>
                <w:rFonts w:ascii="Courier" w:hAnsi="Courier" w:cs="Courier"/>
                <w:color w:val="0000F0"/>
                <w:lang w:val="en-US"/>
              </w:rPr>
              <w:t>_MB_</w:t>
            </w:r>
            <w:r w:rsidR="0074305E" w:rsidRPr="0074305E">
              <w:rPr>
                <w:rFonts w:ascii="Courier" w:hAnsi="Courier" w:cs="Courier"/>
                <w:color w:val="0000F0"/>
                <w:lang w:val="en-US"/>
              </w:rPr>
              <w:t>{ID_JIRA}</w:t>
            </w:r>
            <w:r w:rsidRPr="005A02AD">
              <w:rPr>
                <w:rFonts w:ascii="Courier" w:hAnsi="Courier" w:cs="Courier"/>
                <w:color w:val="0000F0"/>
                <w:lang w:val="en-US"/>
              </w:rPr>
              <w:t>.zip</w:t>
            </w:r>
          </w:p>
        </w:tc>
      </w:tr>
    </w:tbl>
    <w:p w14:paraId="25AFC883" w14:textId="77777777" w:rsidR="0076595E" w:rsidRPr="0094655F" w:rsidRDefault="0076595E" w:rsidP="0076595E">
      <w:pPr>
        <w:ind w:left="66"/>
        <w:rPr>
          <w:rFonts w:cs="Arial"/>
          <w:lang w:val="es-ES"/>
        </w:rPr>
      </w:pPr>
    </w:p>
    <w:p w14:paraId="63AC2201" w14:textId="77777777" w:rsidR="0076595E" w:rsidRPr="0094655F" w:rsidRDefault="0076595E" w:rsidP="0076595E">
      <w:pPr>
        <w:numPr>
          <w:ilvl w:val="0"/>
          <w:numId w:val="43"/>
        </w:numPr>
        <w:spacing w:before="0" w:after="0"/>
      </w:pPr>
      <w:r w:rsidRPr="0094655F">
        <w:t>Configurer le fichier de configuration</w:t>
      </w:r>
    </w:p>
    <w:p w14:paraId="5DA16717" w14:textId="77777777" w:rsidR="0076595E" w:rsidRPr="0094655F" w:rsidRDefault="0076595E" w:rsidP="0076595E">
      <w:pPr>
        <w:spacing w:before="0" w:after="0"/>
        <w:jc w:val="left"/>
        <w:rPr>
          <w:rFonts w:cs="Arial"/>
        </w:rPr>
      </w:pPr>
      <w:r w:rsidRPr="0094655F">
        <w:rPr>
          <w:rFonts w:cs="Arial"/>
        </w:rPr>
        <w:t>Renseigner les paramètres d’initialisation dans le fichier (gras en surbrillance rouge)</w:t>
      </w:r>
    </w:p>
    <w:p w14:paraId="13FCB852" w14:textId="3891E33D" w:rsidR="0076595E" w:rsidRPr="0016630D" w:rsidRDefault="0076595E" w:rsidP="0076595E">
      <w:pPr>
        <w:ind w:firstLine="426"/>
        <w:jc w:val="left"/>
        <w:rPr>
          <w:rFonts w:ascii="ITCCentury Book" w:hAnsi="ITCCentury Book" w:cs="Arial"/>
          <w:b/>
          <w:bCs/>
          <w:color w:val="000000"/>
          <w:lang w:eastAsia="en-US"/>
        </w:rPr>
      </w:pPr>
      <w:r w:rsidRPr="0016630D">
        <w:t>LIVR_MB_</w:t>
      </w:r>
      <w:r w:rsidR="0074305E">
        <w:t>{ID_</w:t>
      </w:r>
      <w:proofErr w:type="gramStart"/>
      <w:r w:rsidR="0074305E">
        <w:t>JIRA}</w:t>
      </w:r>
      <w:r w:rsidRPr="0016630D">
        <w:rPr>
          <w:rFonts w:ascii="ITCCentury Book" w:hAnsi="ITCCentury Book" w:cs="Arial"/>
          <w:b/>
          <w:bCs/>
          <w:color w:val="000000"/>
          <w:lang w:eastAsia="en-US"/>
        </w:rPr>
        <w:t>/</w:t>
      </w:r>
      <w:proofErr w:type="spellStart"/>
      <w:r w:rsidRPr="0016630D">
        <w:t>cfg</w:t>
      </w:r>
      <w:proofErr w:type="spellEnd"/>
      <w:r w:rsidRPr="0016630D">
        <w:rPr>
          <w:rFonts w:ascii="ITCCentury Book" w:hAnsi="ITCCentury Book" w:cs="Arial"/>
          <w:b/>
          <w:bCs/>
          <w:color w:val="000000"/>
          <w:lang w:eastAsia="en-US"/>
        </w:rPr>
        <w:t>/</w:t>
      </w:r>
      <w:proofErr w:type="spellStart"/>
      <w:r w:rsidRPr="0016630D">
        <w:rPr>
          <w:rFonts w:ascii="ITCCentury Book" w:hAnsi="ITCCentury Book" w:cs="Arial"/>
          <w:b/>
          <w:bCs/>
          <w:color w:val="000000"/>
          <w:lang w:eastAsia="en-US"/>
        </w:rPr>
        <w:t>cfg</w:t>
      </w:r>
      <w:proofErr w:type="spellEnd"/>
      <w:r w:rsidRPr="0016630D">
        <w:rPr>
          <w:rFonts w:ascii="ITCCentury Book" w:hAnsi="ITCCentury Book" w:cs="Arial"/>
          <w:b/>
          <w:bCs/>
          <w:color w:val="000000"/>
          <w:lang w:eastAsia="en-US"/>
        </w:rPr>
        <w:t>/</w:t>
      </w:r>
      <w:proofErr w:type="spellStart"/>
      <w:r w:rsidRPr="0016630D">
        <w:rPr>
          <w:rFonts w:ascii="ITCCentury Book" w:hAnsi="ITCCentury Book" w:cs="Arial"/>
          <w:b/>
          <w:bCs/>
          <w:color w:val="000000"/>
          <w:lang w:eastAsia="en-US"/>
        </w:rPr>
        <w:t>config.cfg</w:t>
      </w:r>
      <w:proofErr w:type="spellEnd"/>
      <w:proofErr w:type="gramEnd"/>
      <w:r w:rsidRPr="0016630D">
        <w:rPr>
          <w:rFonts w:ascii="ITCCentury Book" w:hAnsi="ITCCentury Book" w:cs="Arial"/>
          <w:b/>
          <w:bCs/>
          <w:color w:val="000000"/>
          <w:lang w:eastAsia="en-US"/>
        </w:rPr>
        <w:t>:</w:t>
      </w:r>
    </w:p>
    <w:p w14:paraId="6137E8E5" w14:textId="77777777" w:rsidR="0076595E" w:rsidRPr="0016630D" w:rsidRDefault="0076595E" w:rsidP="0076595E">
      <w:pPr>
        <w:ind w:firstLine="426"/>
        <w:jc w:val="left"/>
        <w:rPr>
          <w:rFonts w:ascii="ITCCentury Book" w:hAnsi="ITCCentury Book" w:cs="Arial"/>
          <w:b/>
          <w:bCs/>
          <w:color w:val="000000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76595E" w:rsidRPr="0094655F" w14:paraId="40E6DB2E" w14:textId="77777777" w:rsidTr="009B101A">
        <w:trPr>
          <w:jc w:val="center"/>
        </w:trPr>
        <w:tc>
          <w:tcPr>
            <w:tcW w:w="9639" w:type="dxa"/>
            <w:shd w:val="clear" w:color="auto" w:fill="auto"/>
          </w:tcPr>
          <w:p w14:paraId="38EE817E" w14:textId="77777777" w:rsidR="0076595E" w:rsidRPr="0094655F" w:rsidRDefault="0076595E" w:rsidP="009B101A">
            <w:pPr>
              <w:jc w:val="left"/>
              <w:rPr>
                <w:rFonts w:cs="Arial"/>
              </w:rPr>
            </w:pPr>
            <w:r w:rsidRPr="0094655F">
              <w:rPr>
                <w:rFonts w:cs="Arial"/>
              </w:rPr>
              <w:t>USER_BD=</w:t>
            </w:r>
            <w:r>
              <w:rPr>
                <w:rFonts w:cs="Arial"/>
                <w:highlight w:val="yellow"/>
              </w:rPr>
              <w:t>DEPLOY</w:t>
            </w:r>
            <w:r w:rsidRPr="0094655F">
              <w:rPr>
                <w:rFonts w:cs="Arial"/>
                <w:highlight w:val="yellow"/>
              </w:rPr>
              <w:t xml:space="preserve">                                                                          </w:t>
            </w:r>
            <w:proofErr w:type="gramStart"/>
            <w:r w:rsidRPr="0094655F">
              <w:rPr>
                <w:rFonts w:cs="Arial"/>
                <w:highlight w:val="yellow"/>
              </w:rPr>
              <w:t xml:space="preserve">   (</w:t>
            </w:r>
            <w:proofErr w:type="gramEnd"/>
            <w:r w:rsidRPr="0094655F">
              <w:rPr>
                <w:rFonts w:cs="Arial"/>
                <w:highlight w:val="yellow"/>
              </w:rPr>
              <w:t>Utilisateur ORACLE)</w:t>
            </w:r>
          </w:p>
          <w:p w14:paraId="30EA929F" w14:textId="77777777" w:rsidR="0076595E" w:rsidRPr="0094655F" w:rsidRDefault="0076595E" w:rsidP="009B101A">
            <w:pPr>
              <w:jc w:val="left"/>
              <w:rPr>
                <w:rFonts w:cs="Arial"/>
              </w:rPr>
            </w:pPr>
            <w:r w:rsidRPr="0094655F">
              <w:rPr>
                <w:rFonts w:cs="Arial"/>
              </w:rPr>
              <w:t>PASS_BD</w:t>
            </w:r>
            <w:r w:rsidRPr="0094655F">
              <w:rPr>
                <w:rFonts w:cs="Arial"/>
                <w:highlight w:val="yellow"/>
              </w:rPr>
              <w:t xml:space="preserve">=***********                                                               </w:t>
            </w:r>
            <w:proofErr w:type="gramStart"/>
            <w:r w:rsidRPr="0094655F">
              <w:rPr>
                <w:rFonts w:cs="Arial"/>
                <w:highlight w:val="yellow"/>
              </w:rPr>
              <w:t xml:space="preserve">   (</w:t>
            </w:r>
            <w:proofErr w:type="gramEnd"/>
            <w:r w:rsidRPr="0094655F">
              <w:rPr>
                <w:rFonts w:cs="Arial"/>
                <w:highlight w:val="yellow"/>
              </w:rPr>
              <w:t>Mot de passe ORACLE)</w:t>
            </w:r>
          </w:p>
          <w:p w14:paraId="32079B0E" w14:textId="77777777" w:rsidR="0076595E" w:rsidRPr="0094655F" w:rsidRDefault="0076595E" w:rsidP="009B101A">
            <w:pPr>
              <w:jc w:val="left"/>
              <w:rPr>
                <w:rFonts w:cs="Arial"/>
                <w:lang w:val="en-US"/>
              </w:rPr>
            </w:pPr>
            <w:r w:rsidRPr="0094655F">
              <w:rPr>
                <w:rFonts w:cs="Arial"/>
                <w:lang w:val="en-US"/>
              </w:rPr>
              <w:t>ORACLE_SID=</w:t>
            </w:r>
            <w:r w:rsidRPr="00A32ED4">
              <w:rPr>
                <w:lang w:val="en-US"/>
              </w:rPr>
              <w:t xml:space="preserve"> </w:t>
            </w:r>
            <w:r w:rsidRPr="005A02AD">
              <w:rPr>
                <w:rFonts w:cs="Arial"/>
                <w:lang w:val="en-US"/>
              </w:rPr>
              <w:t>GRCMB</w:t>
            </w:r>
            <w:r w:rsidRPr="0094655F">
              <w:rPr>
                <w:rFonts w:cs="Arial"/>
                <w:lang w:val="en-US"/>
              </w:rPr>
              <w:t xml:space="preserve">                                                                  </w:t>
            </w:r>
            <w:proofErr w:type="gramStart"/>
            <w:r w:rsidRPr="0094655F">
              <w:rPr>
                <w:rFonts w:cs="Arial"/>
                <w:lang w:val="en-US"/>
              </w:rPr>
              <w:t xml:space="preserve">   (</w:t>
            </w:r>
            <w:proofErr w:type="gramEnd"/>
            <w:r w:rsidRPr="0094655F">
              <w:rPr>
                <w:rFonts w:cs="Arial"/>
                <w:lang w:val="en-US"/>
              </w:rPr>
              <w:t>SID ORACLE)</w:t>
            </w:r>
          </w:p>
          <w:p w14:paraId="68D431E3" w14:textId="77777777" w:rsidR="0076595E" w:rsidRPr="0094655F" w:rsidRDefault="0076595E" w:rsidP="009B101A">
            <w:pPr>
              <w:jc w:val="left"/>
              <w:rPr>
                <w:rFonts w:cs="Arial"/>
                <w:lang w:val="en-US"/>
              </w:rPr>
            </w:pPr>
          </w:p>
          <w:p w14:paraId="2F8ACE72" w14:textId="77777777" w:rsidR="0076595E" w:rsidRPr="0094655F" w:rsidRDefault="0076595E" w:rsidP="009B101A">
            <w:pPr>
              <w:jc w:val="left"/>
              <w:rPr>
                <w:rFonts w:cs="Arial"/>
              </w:rPr>
            </w:pPr>
            <w:proofErr w:type="gramStart"/>
            <w:r w:rsidRPr="0094655F">
              <w:rPr>
                <w:rFonts w:cs="Arial"/>
              </w:rPr>
              <w:t>export</w:t>
            </w:r>
            <w:proofErr w:type="gramEnd"/>
            <w:r w:rsidRPr="0094655F">
              <w:rPr>
                <w:rFonts w:cs="Arial"/>
              </w:rPr>
              <w:t xml:space="preserve"> ORACLE_SID</w:t>
            </w:r>
          </w:p>
          <w:p w14:paraId="7B1EC45A" w14:textId="77777777" w:rsidR="0076595E" w:rsidRPr="0094655F" w:rsidRDefault="0076595E" w:rsidP="009B101A">
            <w:pPr>
              <w:jc w:val="left"/>
              <w:rPr>
                <w:rFonts w:cs="Arial"/>
                <w:lang w:val="en-GB"/>
              </w:rPr>
            </w:pPr>
            <w:r w:rsidRPr="0094655F">
              <w:rPr>
                <w:rFonts w:cs="Arial"/>
                <w:lang w:val="en-GB"/>
              </w:rPr>
              <w:t>export USER_BD</w:t>
            </w:r>
          </w:p>
          <w:p w14:paraId="665FA1D6" w14:textId="77777777" w:rsidR="0076595E" w:rsidRPr="0094655F" w:rsidRDefault="0076595E" w:rsidP="009B101A">
            <w:pPr>
              <w:jc w:val="left"/>
              <w:rPr>
                <w:rFonts w:cs="Arial"/>
                <w:lang w:val="en-GB"/>
              </w:rPr>
            </w:pPr>
            <w:r w:rsidRPr="0094655F">
              <w:rPr>
                <w:rFonts w:cs="Arial"/>
                <w:lang w:val="en-GB"/>
              </w:rPr>
              <w:t>export PASS_BD</w:t>
            </w:r>
          </w:p>
          <w:p w14:paraId="7DD0735E" w14:textId="77777777" w:rsidR="0076595E" w:rsidRPr="0094655F" w:rsidRDefault="0076595E" w:rsidP="009B101A">
            <w:pPr>
              <w:rPr>
                <w:rFonts w:cs="Arial"/>
                <w:lang w:val="es-ES"/>
              </w:rPr>
            </w:pPr>
          </w:p>
        </w:tc>
      </w:tr>
    </w:tbl>
    <w:p w14:paraId="73733B44" w14:textId="77777777" w:rsidR="0076595E" w:rsidRDefault="0076595E" w:rsidP="0076595E">
      <w:pPr>
        <w:spacing w:before="0" w:after="0"/>
        <w:ind w:left="786"/>
      </w:pPr>
    </w:p>
    <w:p w14:paraId="26B58B74" w14:textId="77777777" w:rsidR="0076595E" w:rsidRPr="0094655F" w:rsidRDefault="0076595E" w:rsidP="0076595E">
      <w:pPr>
        <w:numPr>
          <w:ilvl w:val="0"/>
          <w:numId w:val="43"/>
        </w:numPr>
        <w:spacing w:before="0" w:after="0"/>
      </w:pPr>
      <w:r w:rsidRPr="0094655F">
        <w:t>Lancement du batch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2"/>
      </w:tblGrid>
      <w:tr w:rsidR="0076595E" w:rsidRPr="0094655F" w14:paraId="0E8435A0" w14:textId="77777777" w:rsidTr="009B101A">
        <w:tc>
          <w:tcPr>
            <w:tcW w:w="9462" w:type="dxa"/>
            <w:shd w:val="clear" w:color="auto" w:fill="auto"/>
          </w:tcPr>
          <w:p w14:paraId="1DB39C69" w14:textId="77777777" w:rsidR="0076595E" w:rsidRPr="0094655F" w:rsidRDefault="004C754C" w:rsidP="009B101A">
            <w:pPr>
              <w:rPr>
                <w:rFonts w:ascii="Courier" w:hAnsi="Courier" w:cs="Courier"/>
                <w:color w:val="0000F0"/>
                <w:lang w:val="en-GB"/>
              </w:rPr>
            </w:pPr>
            <w:r>
              <w:rPr>
                <w:rFonts w:ascii="Courier" w:hAnsi="Courier" w:cs="Courier"/>
                <w:color w:val="0000F0"/>
                <w:lang w:val="en-GB"/>
              </w:rPr>
              <w:t>bash</w:t>
            </w:r>
            <w:r w:rsidR="0076595E" w:rsidRPr="0094655F">
              <w:rPr>
                <w:rFonts w:ascii="Courier" w:hAnsi="Courier" w:cs="Courier"/>
                <w:color w:val="0000F0"/>
                <w:lang w:val="en-GB"/>
              </w:rPr>
              <w:t xml:space="preserve"> </w:t>
            </w:r>
            <w:proofErr w:type="spellStart"/>
            <w:r w:rsidR="0076595E" w:rsidRPr="0094655F">
              <w:rPr>
                <w:rFonts w:ascii="Courier" w:hAnsi="Courier" w:cs="Courier"/>
                <w:color w:val="0000F0"/>
                <w:lang w:val="en-GB"/>
              </w:rPr>
              <w:t>chapeau_install.ksh</w:t>
            </w:r>
            <w:proofErr w:type="spellEnd"/>
          </w:p>
        </w:tc>
      </w:tr>
    </w:tbl>
    <w:p w14:paraId="0109E790" w14:textId="77777777" w:rsidR="0076595E" w:rsidRDefault="0076595E" w:rsidP="0076595E">
      <w:pPr>
        <w:spacing w:before="0" w:after="0"/>
        <w:ind w:left="786"/>
      </w:pPr>
    </w:p>
    <w:p w14:paraId="740527C5" w14:textId="77777777" w:rsidR="0076595E" w:rsidRPr="0094655F" w:rsidRDefault="0076595E" w:rsidP="0076595E">
      <w:pPr>
        <w:numPr>
          <w:ilvl w:val="0"/>
          <w:numId w:val="43"/>
        </w:numPr>
        <w:spacing w:before="0" w:after="0"/>
      </w:pPr>
      <w:r w:rsidRPr="0094655F">
        <w:t>Vérifier que le résultat affiché est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639"/>
      </w:tblGrid>
      <w:tr w:rsidR="0076595E" w:rsidRPr="0094655F" w14:paraId="1B5E87B2" w14:textId="77777777" w:rsidTr="009B101A">
        <w:trPr>
          <w:jc w:val="center"/>
        </w:trPr>
        <w:tc>
          <w:tcPr>
            <w:tcW w:w="9639" w:type="dxa"/>
            <w:shd w:val="clear" w:color="auto" w:fill="auto"/>
          </w:tcPr>
          <w:p w14:paraId="04D3B412" w14:textId="77777777" w:rsidR="0076595E" w:rsidRPr="0094655F" w:rsidRDefault="0076595E" w:rsidP="009B101A">
            <w:pPr>
              <w:rPr>
                <w:rFonts w:cs="Arial"/>
                <w:lang w:val="es-ES"/>
              </w:rPr>
            </w:pPr>
            <w:proofErr w:type="spellStart"/>
            <w:r w:rsidRPr="0094655F">
              <w:rPr>
                <w:rFonts w:cs="Arial"/>
                <w:lang w:val="es-ES"/>
              </w:rPr>
              <w:t>Execution</w:t>
            </w:r>
            <w:proofErr w:type="spellEnd"/>
            <w:r w:rsidRPr="0094655F">
              <w:rPr>
                <w:rFonts w:cs="Arial"/>
                <w:lang w:val="es-ES"/>
              </w:rPr>
              <w:t xml:space="preserve"> du Script </w:t>
            </w:r>
            <w:proofErr w:type="spellStart"/>
            <w:r w:rsidRPr="0094655F">
              <w:rPr>
                <w:rFonts w:cs="Arial"/>
                <w:lang w:val="es-ES"/>
              </w:rPr>
              <w:t>avec</w:t>
            </w:r>
            <w:proofErr w:type="spellEnd"/>
            <w:r w:rsidRPr="0094655F">
              <w:rPr>
                <w:rFonts w:cs="Arial"/>
                <w:lang w:val="es-ES"/>
              </w:rPr>
              <w:t xml:space="preserve"> </w:t>
            </w:r>
            <w:proofErr w:type="spellStart"/>
            <w:r w:rsidRPr="0094655F">
              <w:rPr>
                <w:rFonts w:cs="Arial"/>
                <w:lang w:val="es-ES"/>
              </w:rPr>
              <w:t>succes</w:t>
            </w:r>
            <w:proofErr w:type="spellEnd"/>
            <w:r w:rsidRPr="0094655F">
              <w:rPr>
                <w:rFonts w:cs="Arial"/>
                <w:lang w:val="es-ES"/>
              </w:rPr>
              <w:t xml:space="preserve"> .... \n</w:t>
            </w:r>
          </w:p>
          <w:p w14:paraId="48AFCD29" w14:textId="77777777" w:rsidR="0076595E" w:rsidRPr="0094655F" w:rsidRDefault="0076595E" w:rsidP="009B101A">
            <w:pPr>
              <w:rPr>
                <w:rFonts w:cs="Arial"/>
                <w:lang w:val="es-ES"/>
              </w:rPr>
            </w:pPr>
            <w:r w:rsidRPr="0094655F">
              <w:rPr>
                <w:rFonts w:cs="Arial"/>
                <w:lang w:val="es-ES"/>
              </w:rPr>
              <w:t xml:space="preserve">Fin du </w:t>
            </w:r>
            <w:proofErr w:type="spellStart"/>
            <w:r w:rsidRPr="0094655F">
              <w:rPr>
                <w:rFonts w:cs="Arial"/>
                <w:lang w:val="es-ES"/>
              </w:rPr>
              <w:t>batch</w:t>
            </w:r>
            <w:proofErr w:type="spellEnd"/>
            <w:r w:rsidRPr="0094655F">
              <w:rPr>
                <w:rFonts w:cs="Arial"/>
                <w:lang w:val="es-ES"/>
              </w:rPr>
              <w:t xml:space="preserve"> </w:t>
            </w:r>
            <w:proofErr w:type="spellStart"/>
            <w:r w:rsidRPr="0094655F">
              <w:rPr>
                <w:rFonts w:cs="Arial"/>
                <w:lang w:val="es-ES"/>
              </w:rPr>
              <w:t>avec</w:t>
            </w:r>
            <w:proofErr w:type="spellEnd"/>
            <w:r w:rsidRPr="0094655F">
              <w:rPr>
                <w:rFonts w:cs="Arial"/>
                <w:lang w:val="es-ES"/>
              </w:rPr>
              <w:t xml:space="preserve"> </w:t>
            </w:r>
            <w:proofErr w:type="spellStart"/>
            <w:r w:rsidRPr="0094655F">
              <w:rPr>
                <w:rFonts w:cs="Arial"/>
                <w:lang w:val="es-ES"/>
              </w:rPr>
              <w:t>succes</w:t>
            </w:r>
            <w:proofErr w:type="spellEnd"/>
            <w:r w:rsidRPr="0094655F">
              <w:rPr>
                <w:rFonts w:cs="Arial"/>
                <w:lang w:val="es-ES"/>
              </w:rPr>
              <w:t xml:space="preserve"> ...</w:t>
            </w:r>
          </w:p>
        </w:tc>
      </w:tr>
    </w:tbl>
    <w:p w14:paraId="14887D6D" w14:textId="77777777" w:rsidR="0076595E" w:rsidRPr="00674016" w:rsidRDefault="0076595E" w:rsidP="0076595E"/>
    <w:sectPr w:rsidR="0076595E" w:rsidRPr="00674016" w:rsidSect="00071D14">
      <w:headerReference w:type="default" r:id="rId12"/>
      <w:footerReference w:type="default" r:id="rId13"/>
      <w:pgSz w:w="11906" w:h="16838" w:code="9"/>
      <w:pgMar w:top="1134" w:right="1134" w:bottom="1134" w:left="1134" w:header="68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9DAF" w14:textId="77777777" w:rsidR="00015F13" w:rsidRDefault="00015F13">
      <w:r>
        <w:separator/>
      </w:r>
    </w:p>
  </w:endnote>
  <w:endnote w:type="continuationSeparator" w:id="0">
    <w:p w14:paraId="46717A73" w14:textId="77777777" w:rsidR="00015F13" w:rsidRDefault="0001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TCCentury Book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6E497" w14:textId="77777777" w:rsidR="00615D32" w:rsidRDefault="00615D32"/>
  <w:tbl>
    <w:tblPr>
      <w:tblW w:w="0" w:type="auto"/>
      <w:tblBorders>
        <w:top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2954"/>
      <w:gridCol w:w="3685"/>
    </w:tblGrid>
    <w:tr w:rsidR="00615D32" w14:paraId="6F52E8CD" w14:textId="77777777">
      <w:trPr>
        <w:trHeight w:val="544"/>
      </w:trPr>
      <w:tc>
        <w:tcPr>
          <w:tcW w:w="3070" w:type="dxa"/>
          <w:vAlign w:val="center"/>
        </w:tcPr>
        <w:p w14:paraId="54AC2987" w14:textId="77777777" w:rsidR="00615D32" w:rsidRDefault="00615D32">
          <w:pPr>
            <w:jc w:val="left"/>
          </w:pPr>
        </w:p>
      </w:tc>
      <w:tc>
        <w:tcPr>
          <w:tcW w:w="2954" w:type="dxa"/>
          <w:vAlign w:val="center"/>
        </w:tcPr>
        <w:p w14:paraId="6BC2147B" w14:textId="77777777" w:rsidR="00615D32" w:rsidRDefault="00615D32">
          <w:pPr>
            <w:jc w:val="center"/>
          </w:pPr>
        </w:p>
      </w:tc>
      <w:tc>
        <w:tcPr>
          <w:tcW w:w="3685" w:type="dxa"/>
          <w:vAlign w:val="center"/>
        </w:tcPr>
        <w:p w14:paraId="0F98ADDE" w14:textId="77777777" w:rsidR="00615D32" w:rsidRDefault="00615D32">
          <w:pPr>
            <w:jc w:val="right"/>
          </w:pPr>
        </w:p>
      </w:tc>
    </w:tr>
  </w:tbl>
  <w:p w14:paraId="5AB9E16E" w14:textId="77777777" w:rsidR="00615D32" w:rsidRDefault="00615D3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C0C0C0"/>
      </w:tblBorders>
      <w:tblLook w:val="01E0" w:firstRow="1" w:lastRow="1" w:firstColumn="1" w:lastColumn="1" w:noHBand="0" w:noVBand="0"/>
    </w:tblPr>
    <w:tblGrid>
      <w:gridCol w:w="5778"/>
      <w:gridCol w:w="4000"/>
    </w:tblGrid>
    <w:tr w:rsidR="00A11F01" w:rsidRPr="00D11A9E" w14:paraId="7748D43C" w14:textId="77777777" w:rsidTr="00792CA9">
      <w:trPr>
        <w:trHeight w:val="399"/>
      </w:trPr>
      <w:tc>
        <w:tcPr>
          <w:tcW w:w="5778" w:type="dxa"/>
          <w:shd w:val="clear" w:color="auto" w:fill="auto"/>
        </w:tcPr>
        <w:p w14:paraId="18F61850" w14:textId="77777777" w:rsidR="00A11F01" w:rsidRPr="00D11A9E" w:rsidRDefault="00A11F01" w:rsidP="00D11A9E">
          <w:pPr>
            <w:pStyle w:val="Pieddepage"/>
            <w:jc w:val="left"/>
            <w:rPr>
              <w:lang w:val="it-IT"/>
            </w:rPr>
          </w:pPr>
        </w:p>
      </w:tc>
      <w:tc>
        <w:tcPr>
          <w:tcW w:w="4000" w:type="dxa"/>
          <w:shd w:val="clear" w:color="auto" w:fill="auto"/>
        </w:tcPr>
        <w:tbl>
          <w:tblPr>
            <w:tblW w:w="0" w:type="auto"/>
            <w:jc w:val="right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276"/>
            <w:gridCol w:w="1268"/>
            <w:gridCol w:w="1206"/>
          </w:tblGrid>
          <w:tr w:rsidR="00A11F01" w:rsidRPr="00043CD9" w14:paraId="12EA1E72" w14:textId="77777777">
            <w:trPr>
              <w:cantSplit/>
              <w:trHeight w:val="480"/>
              <w:jc w:val="right"/>
            </w:trPr>
            <w:tc>
              <w:tcPr>
                <w:tcW w:w="1276" w:type="dxa"/>
                <w:vAlign w:val="center"/>
              </w:tcPr>
              <w:p w14:paraId="340F7760" w14:textId="77777777" w:rsidR="00A11F01" w:rsidRPr="0018169C" w:rsidRDefault="00A11F01" w:rsidP="00B17DBD">
                <w:pPr>
                  <w:pStyle w:val="Pieddepage"/>
                  <w:tabs>
                    <w:tab w:val="clear" w:pos="284"/>
                    <w:tab w:val="clear" w:pos="567"/>
                  </w:tabs>
                  <w:jc w:val="right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68" w:type="dxa"/>
                <w:vAlign w:val="center"/>
              </w:tcPr>
              <w:p w14:paraId="50636E33" w14:textId="77777777" w:rsidR="00A11F01" w:rsidRPr="0018169C" w:rsidRDefault="00A11F01" w:rsidP="00B17DBD">
                <w:pPr>
                  <w:pStyle w:val="Pieddepage"/>
                  <w:tabs>
                    <w:tab w:val="clear" w:pos="567"/>
                  </w:tabs>
                  <w:jc w:val="right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06" w:type="dxa"/>
                <w:vAlign w:val="center"/>
              </w:tcPr>
              <w:p w14:paraId="11876994" w14:textId="77777777" w:rsidR="00A11F01" w:rsidRPr="00043CD9" w:rsidRDefault="00A11F01" w:rsidP="00B17DBD">
                <w:pPr>
                  <w:pStyle w:val="Pieddepage"/>
                  <w:tabs>
                    <w:tab w:val="clear" w:pos="284"/>
                    <w:tab w:val="clear" w:pos="567"/>
                  </w:tabs>
                  <w:jc w:val="right"/>
                  <w:rPr>
                    <w:szCs w:val="18"/>
                  </w:rPr>
                </w:pPr>
                <w:r w:rsidRPr="00043CD9">
                  <w:rPr>
                    <w:szCs w:val="18"/>
                  </w:rPr>
                  <w:t xml:space="preserve">Page : </w:t>
                </w:r>
                <w:r w:rsidR="006D7107" w:rsidRPr="00043CD9">
                  <w:rPr>
                    <w:szCs w:val="18"/>
                  </w:rPr>
                  <w:fldChar w:fldCharType="begin"/>
                </w:r>
                <w:r w:rsidRPr="00043CD9">
                  <w:rPr>
                    <w:szCs w:val="18"/>
                  </w:rPr>
                  <w:instrText xml:space="preserve"> PAGE </w:instrText>
                </w:r>
                <w:r w:rsidR="006D7107" w:rsidRPr="00043CD9">
                  <w:rPr>
                    <w:szCs w:val="18"/>
                  </w:rPr>
                  <w:fldChar w:fldCharType="separate"/>
                </w:r>
                <w:r w:rsidR="0019735F">
                  <w:rPr>
                    <w:noProof/>
                    <w:szCs w:val="18"/>
                  </w:rPr>
                  <w:t>6</w:t>
                </w:r>
                <w:r w:rsidR="006D7107" w:rsidRPr="00043CD9">
                  <w:rPr>
                    <w:szCs w:val="18"/>
                  </w:rPr>
                  <w:fldChar w:fldCharType="end"/>
                </w:r>
                <w:r w:rsidRPr="00043CD9">
                  <w:rPr>
                    <w:szCs w:val="18"/>
                  </w:rPr>
                  <w:t xml:space="preserve"> / </w:t>
                </w:r>
                <w:r w:rsidR="00015F13">
                  <w:fldChar w:fldCharType="begin"/>
                </w:r>
                <w:r w:rsidR="00015F13">
                  <w:instrText xml:space="preserve"> NUMPAGES  \* MERGEFORMAT </w:instrText>
                </w:r>
                <w:r w:rsidR="00015F13">
                  <w:fldChar w:fldCharType="separate"/>
                </w:r>
                <w:r w:rsidR="0019735F" w:rsidRPr="0019735F">
                  <w:rPr>
                    <w:noProof/>
                    <w:szCs w:val="18"/>
                  </w:rPr>
                  <w:t>6</w:t>
                </w:r>
                <w:r w:rsidR="00015F13">
                  <w:rPr>
                    <w:noProof/>
                    <w:szCs w:val="18"/>
                  </w:rPr>
                  <w:fldChar w:fldCharType="end"/>
                </w:r>
              </w:p>
            </w:tc>
          </w:tr>
        </w:tbl>
        <w:p w14:paraId="3A9EC06C" w14:textId="77777777" w:rsidR="00A11F01" w:rsidRPr="00D11A9E" w:rsidRDefault="00A11F01" w:rsidP="00D803EA">
          <w:pPr>
            <w:pStyle w:val="Pieddepage"/>
            <w:rPr>
              <w:szCs w:val="16"/>
            </w:rPr>
          </w:pPr>
        </w:p>
      </w:tc>
    </w:tr>
  </w:tbl>
  <w:p w14:paraId="4002FC4E" w14:textId="77777777" w:rsidR="00A11F01" w:rsidRPr="00D803EA" w:rsidRDefault="00A11F01" w:rsidP="00D803EA">
    <w:pPr>
      <w:pStyle w:val="Pieddepage"/>
    </w:pPr>
  </w:p>
  <w:p w14:paraId="4D961593" w14:textId="77777777" w:rsidR="004324BF" w:rsidRDefault="004324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40763" w14:textId="77777777" w:rsidR="00015F13" w:rsidRDefault="00015F13">
      <w:r>
        <w:separator/>
      </w:r>
    </w:p>
  </w:footnote>
  <w:footnote w:type="continuationSeparator" w:id="0">
    <w:p w14:paraId="6A82B80C" w14:textId="77777777" w:rsidR="00015F13" w:rsidRDefault="00015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1701"/>
    </w:tblGrid>
    <w:tr w:rsidR="00615D32" w14:paraId="2E1CB1B9" w14:textId="77777777">
      <w:trPr>
        <w:trHeight w:val="432"/>
      </w:trPr>
      <w:tc>
        <w:tcPr>
          <w:tcW w:w="1701" w:type="dxa"/>
        </w:tcPr>
        <w:p w14:paraId="1C2CB3F8" w14:textId="77777777" w:rsidR="00615D32" w:rsidRDefault="00615D32">
          <w:r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/ </w:t>
          </w:r>
          <w:fldSimple w:instr=" NUMPAGES  \* MERGEFORMAT ">
            <w:r>
              <w:rPr>
                <w:noProof/>
              </w:rPr>
              <w:t>3</w:t>
            </w:r>
          </w:fldSimple>
        </w:p>
      </w:tc>
      <w:tc>
        <w:tcPr>
          <w:tcW w:w="5783" w:type="dxa"/>
        </w:tcPr>
        <w:p w14:paraId="7A00E744" w14:textId="77777777" w:rsidR="00615D32" w:rsidRDefault="00615D32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1701" w:type="dxa"/>
        </w:tcPr>
        <w:p w14:paraId="0FB5020F" w14:textId="77777777" w:rsidR="00615D32" w:rsidRDefault="00615D32"/>
      </w:tc>
    </w:tr>
  </w:tbl>
  <w:p w14:paraId="1DDAC97F" w14:textId="77777777" w:rsidR="00615D32" w:rsidRDefault="00615D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2225"/>
    </w:tblGrid>
    <w:tr w:rsidR="00615D32" w14:paraId="71718546" w14:textId="77777777">
      <w:trPr>
        <w:trHeight w:val="432"/>
      </w:trPr>
      <w:tc>
        <w:tcPr>
          <w:tcW w:w="1701" w:type="dxa"/>
        </w:tcPr>
        <w:p w14:paraId="1A40D135" w14:textId="77777777" w:rsidR="00615D32" w:rsidRDefault="00615D32"/>
      </w:tc>
      <w:tc>
        <w:tcPr>
          <w:tcW w:w="5783" w:type="dxa"/>
        </w:tcPr>
        <w:p w14:paraId="43A6AECD" w14:textId="77777777" w:rsidR="00615D32" w:rsidRDefault="00615D32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2225" w:type="dxa"/>
        </w:tcPr>
        <w:p w14:paraId="6C8CD26D" w14:textId="77777777" w:rsidR="00615D32" w:rsidRDefault="00615D32">
          <w:pPr>
            <w:jc w:val="right"/>
          </w:pPr>
          <w:r>
            <w:t xml:space="preserve">Page 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PAGE </w:instrText>
          </w:r>
          <w:r>
            <w:rPr>
              <w:i/>
            </w:rPr>
            <w:fldChar w:fldCharType="separate"/>
          </w:r>
          <w:r>
            <w:rPr>
              <w:i/>
              <w:noProof/>
            </w:rPr>
            <w:t>4</w:t>
          </w:r>
          <w:r>
            <w:rPr>
              <w:i/>
            </w:rPr>
            <w:fldChar w:fldCharType="end"/>
          </w:r>
          <w:r>
            <w:t xml:space="preserve"> / </w:t>
          </w:r>
          <w:fldSimple w:instr=" NUMPAGES  \* MERGEFORMAT ">
            <w:r>
              <w:rPr>
                <w:noProof/>
              </w:rPr>
              <w:t>3</w:t>
            </w:r>
          </w:fldSimple>
        </w:p>
      </w:tc>
    </w:tr>
  </w:tbl>
  <w:p w14:paraId="2B12BB01" w14:textId="77777777" w:rsidR="00615D32" w:rsidRDefault="00615D3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2"/>
      <w:gridCol w:w="2891"/>
      <w:gridCol w:w="3471"/>
    </w:tblGrid>
    <w:tr w:rsidR="00A11F01" w:rsidRPr="00276306" w14:paraId="3AD5E650" w14:textId="77777777" w:rsidTr="0033305C">
      <w:trPr>
        <w:trHeight w:val="360"/>
        <w:jc w:val="right"/>
      </w:trPr>
      <w:tc>
        <w:tcPr>
          <w:tcW w:w="3402" w:type="dxa"/>
          <w:vAlign w:val="center"/>
        </w:tcPr>
        <w:p w14:paraId="36D6DD7D" w14:textId="77777777" w:rsidR="00A11F01" w:rsidRPr="00382E79" w:rsidRDefault="00015F13" w:rsidP="009D18E6">
          <w:pPr>
            <w:pStyle w:val="En-tteLeft"/>
            <w:rPr>
              <w:lang w:val="en-GB"/>
            </w:rPr>
          </w:pPr>
          <w:r>
            <w:fldChar w:fldCharType="begin"/>
          </w:r>
          <w:r>
            <w:instrText xml:space="preserve"> DOCPROPERTY  DocProjectName  \* MERGEFORMAT </w:instrText>
          </w:r>
          <w:r>
            <w:fldChar w:fldCharType="separate"/>
          </w:r>
          <w:r w:rsidR="0015583C" w:rsidRPr="0015583C">
            <w:rPr>
              <w:lang w:val="en-GB"/>
            </w:rPr>
            <w:t>GRC</w:t>
          </w:r>
          <w:r>
            <w:rPr>
              <w:lang w:val="en-GB"/>
            </w:rPr>
            <w:fldChar w:fldCharType="end"/>
          </w:r>
        </w:p>
        <w:p w14:paraId="6BFBD0C2" w14:textId="77777777" w:rsidR="00A11F01" w:rsidRPr="00382E79" w:rsidRDefault="006D7107" w:rsidP="009D18E6">
          <w:pPr>
            <w:pStyle w:val="En-tteLeft"/>
            <w:rPr>
              <w:lang w:val="en-GB"/>
            </w:rPr>
          </w:pPr>
          <w:r w:rsidRPr="00276306">
            <w:fldChar w:fldCharType="begin"/>
          </w:r>
          <w:r w:rsidR="00A11F01" w:rsidRPr="00382E79">
            <w:rPr>
              <w:lang w:val="en-GB"/>
            </w:rPr>
            <w:instrText xml:space="preserve"> DOCPROPERTY  DocProjectStreamName  \* MERGEFORMAT </w:instrText>
          </w:r>
          <w:r w:rsidRPr="00276306">
            <w:fldChar w:fldCharType="end"/>
          </w:r>
        </w:p>
      </w:tc>
      <w:tc>
        <w:tcPr>
          <w:tcW w:w="2891" w:type="dxa"/>
          <w:vAlign w:val="center"/>
        </w:tcPr>
        <w:p w14:paraId="3684A634" w14:textId="5252EF4F" w:rsidR="00A11F01" w:rsidRPr="00276306" w:rsidRDefault="00C33FAE" w:rsidP="00807A49">
          <w:pPr>
            <w:pStyle w:val="En-tte"/>
          </w:pPr>
          <w:r>
            <w:t xml:space="preserve">Manuel d'installation </w:t>
          </w:r>
          <w:r w:rsidR="00807A49">
            <w:t>SQL</w:t>
          </w:r>
          <w:r>
            <w:t xml:space="preserve"> </w:t>
          </w:r>
          <w:r w:rsidR="00862E65" w:rsidRPr="00862E65">
            <w:t>{ID_JIRA}</w:t>
          </w:r>
        </w:p>
      </w:tc>
      <w:tc>
        <w:tcPr>
          <w:tcW w:w="3471" w:type="dxa"/>
          <w:vAlign w:val="center"/>
        </w:tcPr>
        <w:p w14:paraId="19E8D8F5" w14:textId="77777777" w:rsidR="00A11F01" w:rsidRPr="00276306" w:rsidRDefault="00A11F01" w:rsidP="002C56C1">
          <w:pPr>
            <w:pStyle w:val="En-tteRight"/>
          </w:pPr>
          <w:r w:rsidRPr="00276306">
            <w:t xml:space="preserve">Réf. : </w:t>
          </w:r>
          <w:r w:rsidR="00015F13">
            <w:fldChar w:fldCharType="begin"/>
          </w:r>
          <w:r w:rsidR="00015F13">
            <w:instrText xml:space="preserve"> DOCPROPERTY "DocRef"  \* MERGEFORMAT </w:instrText>
          </w:r>
          <w:r w:rsidR="00015F13">
            <w:fldChar w:fldCharType="separate"/>
          </w:r>
          <w:r w:rsidR="0015583C">
            <w:t>GRC/</w:t>
          </w:r>
          <w:r w:rsidR="00015F13">
            <w:fldChar w:fldCharType="end"/>
          </w:r>
        </w:p>
        <w:p w14:paraId="14D7EE19" w14:textId="77777777" w:rsidR="00A11F01" w:rsidRPr="00276306" w:rsidRDefault="00A11F01" w:rsidP="002C56C1">
          <w:pPr>
            <w:pStyle w:val="En-tteRight"/>
          </w:pPr>
          <w:r w:rsidRPr="00276306">
            <w:t xml:space="preserve">Version : </w:t>
          </w:r>
          <w:r w:rsidR="00015F13">
            <w:fldChar w:fldCharType="begin"/>
          </w:r>
          <w:r w:rsidR="00015F13">
            <w:instrText xml:space="preserve"> DOCPROPERTY "DocVersion"  \* MERGEFORMAT </w:instrText>
          </w:r>
          <w:r w:rsidR="00015F13">
            <w:fldChar w:fldCharType="separate"/>
          </w:r>
          <w:r w:rsidR="0015583C">
            <w:t>01.0</w:t>
          </w:r>
          <w:r w:rsidR="00015F13">
            <w:fldChar w:fldCharType="end"/>
          </w:r>
        </w:p>
      </w:tc>
    </w:tr>
  </w:tbl>
  <w:p w14:paraId="3AF14B80" w14:textId="77777777" w:rsidR="00A11F01" w:rsidRPr="00276306" w:rsidRDefault="00A11F01" w:rsidP="00276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CAA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928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6659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5AF3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6CA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224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64A8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F03A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8C1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71C86"/>
    <w:multiLevelType w:val="hybridMultilevel"/>
    <w:tmpl w:val="FCCA7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3379A"/>
    <w:multiLevelType w:val="hybridMultilevel"/>
    <w:tmpl w:val="F0ACA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31647"/>
    <w:multiLevelType w:val="hybridMultilevel"/>
    <w:tmpl w:val="373E9DD2"/>
    <w:lvl w:ilvl="0" w:tplc="0D2CA3FA">
      <w:start w:val="1"/>
      <w:numFmt w:val="bullet"/>
      <w:lvlText w:val=""/>
      <w:lvlJc w:val="left"/>
      <w:pPr>
        <w:tabs>
          <w:tab w:val="num" w:pos="639"/>
        </w:tabs>
        <w:ind w:left="639" w:hanging="397"/>
      </w:pPr>
      <w:rPr>
        <w:rFonts w:ascii="Wingdings" w:hAnsi="Wingdings" w:hint="default"/>
        <w:color w:val="0000FF"/>
      </w:rPr>
    </w:lvl>
    <w:lvl w:ilvl="1" w:tplc="040C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2D477B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551080F"/>
    <w:multiLevelType w:val="hybridMultilevel"/>
    <w:tmpl w:val="DBCA7F82"/>
    <w:lvl w:ilvl="0" w:tplc="1D92ED8A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  <w:color w:val="00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FC535B"/>
    <w:multiLevelType w:val="hybridMultilevel"/>
    <w:tmpl w:val="344254BE"/>
    <w:lvl w:ilvl="0" w:tplc="040C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17" w15:restartNumberingAfterBreak="0">
    <w:nsid w:val="297A777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F6C00B9"/>
    <w:multiLevelType w:val="multilevel"/>
    <w:tmpl w:val="AF06215A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2F79600F"/>
    <w:multiLevelType w:val="multilevel"/>
    <w:tmpl w:val="0ECCFAB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20" w15:restartNumberingAfterBreak="0">
    <w:nsid w:val="2F85322B"/>
    <w:multiLevelType w:val="multilevel"/>
    <w:tmpl w:val="A336B8D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21" w15:restartNumberingAfterBreak="0">
    <w:nsid w:val="352F1891"/>
    <w:multiLevelType w:val="hybridMultilevel"/>
    <w:tmpl w:val="3DE62056"/>
    <w:lvl w:ilvl="0" w:tplc="B46283B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3637578"/>
    <w:multiLevelType w:val="hybridMultilevel"/>
    <w:tmpl w:val="783C2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592652B3"/>
    <w:multiLevelType w:val="multilevel"/>
    <w:tmpl w:val="D56665C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 w15:restartNumberingAfterBreak="0">
    <w:nsid w:val="596F4E01"/>
    <w:multiLevelType w:val="hybridMultilevel"/>
    <w:tmpl w:val="E2CA1E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00429"/>
    <w:multiLevelType w:val="hybridMultilevel"/>
    <w:tmpl w:val="40743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27AC1"/>
    <w:multiLevelType w:val="hybridMultilevel"/>
    <w:tmpl w:val="2014E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69BD3DBF"/>
    <w:multiLevelType w:val="hybridMultilevel"/>
    <w:tmpl w:val="F1D07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113F5"/>
    <w:multiLevelType w:val="hybridMultilevel"/>
    <w:tmpl w:val="CD2A72F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4D7B0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61A0F8D"/>
    <w:multiLevelType w:val="hybridMultilevel"/>
    <w:tmpl w:val="A31C0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43360"/>
    <w:multiLevelType w:val="hybridMultilevel"/>
    <w:tmpl w:val="A4B4FE4E"/>
    <w:lvl w:ilvl="0" w:tplc="114C11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30A4E"/>
    <w:multiLevelType w:val="hybridMultilevel"/>
    <w:tmpl w:val="F7425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14F30"/>
    <w:multiLevelType w:val="hybridMultilevel"/>
    <w:tmpl w:val="77F8E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22"/>
  </w:num>
  <w:num w:numId="4">
    <w:abstractNumId w:val="16"/>
  </w:num>
  <w:num w:numId="5">
    <w:abstractNumId w:val="9"/>
  </w:num>
  <w:num w:numId="6">
    <w:abstractNumId w:val="24"/>
  </w:num>
  <w:num w:numId="7">
    <w:abstractNumId w:val="37"/>
  </w:num>
  <w:num w:numId="8">
    <w:abstractNumId w:val="24"/>
  </w:num>
  <w:num w:numId="9">
    <w:abstractNumId w:val="24"/>
    <w:lvlOverride w:ilvl="0">
      <w:startOverride w:val="1"/>
    </w:lvlOverride>
  </w:num>
  <w:num w:numId="10">
    <w:abstractNumId w:val="24"/>
  </w:num>
  <w:num w:numId="11">
    <w:abstractNumId w:val="31"/>
  </w:num>
  <w:num w:numId="12">
    <w:abstractNumId w:val="28"/>
  </w:num>
  <w:num w:numId="13">
    <w:abstractNumId w:val="30"/>
  </w:num>
  <w:num w:numId="14">
    <w:abstractNumId w:val="10"/>
  </w:num>
  <w:num w:numId="15">
    <w:abstractNumId w:val="11"/>
  </w:num>
  <w:num w:numId="16">
    <w:abstractNumId w:val="34"/>
  </w:num>
  <w:num w:numId="17">
    <w:abstractNumId w:val="18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9"/>
  </w:num>
  <w:num w:numId="28">
    <w:abstractNumId w:val="14"/>
  </w:num>
  <w:num w:numId="29">
    <w:abstractNumId w:val="13"/>
  </w:num>
  <w:num w:numId="30">
    <w:abstractNumId w:val="20"/>
  </w:num>
  <w:num w:numId="31">
    <w:abstractNumId w:val="25"/>
  </w:num>
  <w:num w:numId="32">
    <w:abstractNumId w:val="17"/>
  </w:num>
  <w:num w:numId="33">
    <w:abstractNumId w:val="33"/>
  </w:num>
  <w:num w:numId="34">
    <w:abstractNumId w:val="24"/>
  </w:num>
  <w:num w:numId="35">
    <w:abstractNumId w:val="27"/>
  </w:num>
  <w:num w:numId="36">
    <w:abstractNumId w:val="21"/>
  </w:num>
  <w:num w:numId="37">
    <w:abstractNumId w:val="35"/>
  </w:num>
  <w:num w:numId="38">
    <w:abstractNumId w:val="26"/>
  </w:num>
  <w:num w:numId="39">
    <w:abstractNumId w:val="24"/>
  </w:num>
  <w:num w:numId="40">
    <w:abstractNumId w:val="36"/>
  </w:num>
  <w:num w:numId="41">
    <w:abstractNumId w:val="23"/>
  </w:num>
  <w:num w:numId="42">
    <w:abstractNumId w:val="24"/>
  </w:num>
  <w:num w:numId="43">
    <w:abstractNumId w:val="15"/>
  </w:num>
  <w:num w:numId="44">
    <w:abstractNumId w:val="12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fr-FR" w:vendorID="9" w:dllVersion="512" w:checkStyle="1"/>
  <w:activeWritingStyle w:appName="MSWord" w:lang="en-GB" w:vendorID="8" w:dllVersion="513" w:checkStyle="1"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38C"/>
    <w:rsid w:val="0000154A"/>
    <w:rsid w:val="00010AC9"/>
    <w:rsid w:val="0001153C"/>
    <w:rsid w:val="00011F06"/>
    <w:rsid w:val="00013C7B"/>
    <w:rsid w:val="00015F13"/>
    <w:rsid w:val="000234BA"/>
    <w:rsid w:val="00024508"/>
    <w:rsid w:val="00026630"/>
    <w:rsid w:val="000268D0"/>
    <w:rsid w:val="000336D4"/>
    <w:rsid w:val="00035265"/>
    <w:rsid w:val="00035D8A"/>
    <w:rsid w:val="000375C8"/>
    <w:rsid w:val="00037D45"/>
    <w:rsid w:val="00040F9E"/>
    <w:rsid w:val="00043CD9"/>
    <w:rsid w:val="00044EC6"/>
    <w:rsid w:val="00051A37"/>
    <w:rsid w:val="00054223"/>
    <w:rsid w:val="000557E0"/>
    <w:rsid w:val="0005609B"/>
    <w:rsid w:val="000573B0"/>
    <w:rsid w:val="00057C9F"/>
    <w:rsid w:val="00057E79"/>
    <w:rsid w:val="000604FC"/>
    <w:rsid w:val="00060D51"/>
    <w:rsid w:val="00061035"/>
    <w:rsid w:val="00062E28"/>
    <w:rsid w:val="00062F79"/>
    <w:rsid w:val="00065AF9"/>
    <w:rsid w:val="00070F46"/>
    <w:rsid w:val="000715C9"/>
    <w:rsid w:val="00071D14"/>
    <w:rsid w:val="0007300F"/>
    <w:rsid w:val="00074680"/>
    <w:rsid w:val="00077500"/>
    <w:rsid w:val="00077829"/>
    <w:rsid w:val="000830F4"/>
    <w:rsid w:val="00084FC4"/>
    <w:rsid w:val="00090AB3"/>
    <w:rsid w:val="00090FC6"/>
    <w:rsid w:val="000928CB"/>
    <w:rsid w:val="00093AE2"/>
    <w:rsid w:val="00094B23"/>
    <w:rsid w:val="000961F0"/>
    <w:rsid w:val="000962EA"/>
    <w:rsid w:val="000A0946"/>
    <w:rsid w:val="000A101C"/>
    <w:rsid w:val="000A2F33"/>
    <w:rsid w:val="000A31CD"/>
    <w:rsid w:val="000A41BF"/>
    <w:rsid w:val="000B1511"/>
    <w:rsid w:val="000B26AA"/>
    <w:rsid w:val="000B3657"/>
    <w:rsid w:val="000B3DE6"/>
    <w:rsid w:val="000C0688"/>
    <w:rsid w:val="000C176C"/>
    <w:rsid w:val="000C4013"/>
    <w:rsid w:val="000C4546"/>
    <w:rsid w:val="000C63C7"/>
    <w:rsid w:val="000C69B5"/>
    <w:rsid w:val="000C6B45"/>
    <w:rsid w:val="000D1628"/>
    <w:rsid w:val="000D3F4A"/>
    <w:rsid w:val="000D4C16"/>
    <w:rsid w:val="000D4E3D"/>
    <w:rsid w:val="000E1701"/>
    <w:rsid w:val="000E3469"/>
    <w:rsid w:val="000F4706"/>
    <w:rsid w:val="000F5C81"/>
    <w:rsid w:val="000F6717"/>
    <w:rsid w:val="000F7A55"/>
    <w:rsid w:val="001009C0"/>
    <w:rsid w:val="00101BB5"/>
    <w:rsid w:val="00104DED"/>
    <w:rsid w:val="00106785"/>
    <w:rsid w:val="001102C7"/>
    <w:rsid w:val="0011121D"/>
    <w:rsid w:val="00112665"/>
    <w:rsid w:val="00115066"/>
    <w:rsid w:val="00115304"/>
    <w:rsid w:val="001165F6"/>
    <w:rsid w:val="00117BF7"/>
    <w:rsid w:val="0012456D"/>
    <w:rsid w:val="00124747"/>
    <w:rsid w:val="0013138C"/>
    <w:rsid w:val="00131480"/>
    <w:rsid w:val="0013460F"/>
    <w:rsid w:val="001347A8"/>
    <w:rsid w:val="001352EC"/>
    <w:rsid w:val="0014547A"/>
    <w:rsid w:val="0014624E"/>
    <w:rsid w:val="0014713E"/>
    <w:rsid w:val="00150263"/>
    <w:rsid w:val="00153184"/>
    <w:rsid w:val="00155537"/>
    <w:rsid w:val="0015583C"/>
    <w:rsid w:val="0015686B"/>
    <w:rsid w:val="001576A7"/>
    <w:rsid w:val="001600DD"/>
    <w:rsid w:val="001656F3"/>
    <w:rsid w:val="0016630D"/>
    <w:rsid w:val="001700FC"/>
    <w:rsid w:val="0017306F"/>
    <w:rsid w:val="00173A8E"/>
    <w:rsid w:val="0018169C"/>
    <w:rsid w:val="00181B5B"/>
    <w:rsid w:val="00181F83"/>
    <w:rsid w:val="00182B3A"/>
    <w:rsid w:val="00184E0F"/>
    <w:rsid w:val="001852FB"/>
    <w:rsid w:val="00185906"/>
    <w:rsid w:val="0018593A"/>
    <w:rsid w:val="001869D5"/>
    <w:rsid w:val="00186BA7"/>
    <w:rsid w:val="0018718F"/>
    <w:rsid w:val="001935E2"/>
    <w:rsid w:val="0019735F"/>
    <w:rsid w:val="0019776C"/>
    <w:rsid w:val="001A2A90"/>
    <w:rsid w:val="001A5B52"/>
    <w:rsid w:val="001A6DA9"/>
    <w:rsid w:val="001B0097"/>
    <w:rsid w:val="001B1EED"/>
    <w:rsid w:val="001B27A3"/>
    <w:rsid w:val="001B3131"/>
    <w:rsid w:val="001B665D"/>
    <w:rsid w:val="001C2BAE"/>
    <w:rsid w:val="001C3196"/>
    <w:rsid w:val="001C4417"/>
    <w:rsid w:val="001C5B70"/>
    <w:rsid w:val="001C5ED2"/>
    <w:rsid w:val="001D1E4B"/>
    <w:rsid w:val="001D46B1"/>
    <w:rsid w:val="001D77AE"/>
    <w:rsid w:val="001D7B14"/>
    <w:rsid w:val="001E0123"/>
    <w:rsid w:val="001E18A2"/>
    <w:rsid w:val="001E2651"/>
    <w:rsid w:val="001E36B3"/>
    <w:rsid w:val="001E38E1"/>
    <w:rsid w:val="001E390A"/>
    <w:rsid w:val="001E435C"/>
    <w:rsid w:val="001E4F59"/>
    <w:rsid w:val="001F223B"/>
    <w:rsid w:val="001F2E26"/>
    <w:rsid w:val="001F3263"/>
    <w:rsid w:val="001F4100"/>
    <w:rsid w:val="001F4D6E"/>
    <w:rsid w:val="001F70B0"/>
    <w:rsid w:val="00203FBC"/>
    <w:rsid w:val="00210B68"/>
    <w:rsid w:val="002123B3"/>
    <w:rsid w:val="002175F8"/>
    <w:rsid w:val="00217ECB"/>
    <w:rsid w:val="00222251"/>
    <w:rsid w:val="00222A43"/>
    <w:rsid w:val="00223958"/>
    <w:rsid w:val="0022540A"/>
    <w:rsid w:val="00225557"/>
    <w:rsid w:val="00230C6D"/>
    <w:rsid w:val="00231913"/>
    <w:rsid w:val="00235190"/>
    <w:rsid w:val="00235384"/>
    <w:rsid w:val="00235DCC"/>
    <w:rsid w:val="00241570"/>
    <w:rsid w:val="00244A12"/>
    <w:rsid w:val="00246EA9"/>
    <w:rsid w:val="002528B6"/>
    <w:rsid w:val="00252B84"/>
    <w:rsid w:val="0025521A"/>
    <w:rsid w:val="0025569E"/>
    <w:rsid w:val="00256A46"/>
    <w:rsid w:val="00260941"/>
    <w:rsid w:val="002622C1"/>
    <w:rsid w:val="002623AB"/>
    <w:rsid w:val="002625F5"/>
    <w:rsid w:val="002638A5"/>
    <w:rsid w:val="0026491C"/>
    <w:rsid w:val="00265D67"/>
    <w:rsid w:val="00266B05"/>
    <w:rsid w:val="00270679"/>
    <w:rsid w:val="002707D3"/>
    <w:rsid w:val="002736CD"/>
    <w:rsid w:val="0027569D"/>
    <w:rsid w:val="00276306"/>
    <w:rsid w:val="0027659B"/>
    <w:rsid w:val="00281069"/>
    <w:rsid w:val="00281102"/>
    <w:rsid w:val="002826F0"/>
    <w:rsid w:val="00282C6D"/>
    <w:rsid w:val="0028349D"/>
    <w:rsid w:val="00286840"/>
    <w:rsid w:val="00290DFB"/>
    <w:rsid w:val="0029112A"/>
    <w:rsid w:val="00291D83"/>
    <w:rsid w:val="00294B24"/>
    <w:rsid w:val="002A027F"/>
    <w:rsid w:val="002A075F"/>
    <w:rsid w:val="002A25E0"/>
    <w:rsid w:val="002A4014"/>
    <w:rsid w:val="002A4BB8"/>
    <w:rsid w:val="002B03F5"/>
    <w:rsid w:val="002B16BF"/>
    <w:rsid w:val="002B3BAE"/>
    <w:rsid w:val="002B3FBD"/>
    <w:rsid w:val="002B4868"/>
    <w:rsid w:val="002B5405"/>
    <w:rsid w:val="002B6A4F"/>
    <w:rsid w:val="002B776A"/>
    <w:rsid w:val="002C1377"/>
    <w:rsid w:val="002C21C1"/>
    <w:rsid w:val="002C240C"/>
    <w:rsid w:val="002C502A"/>
    <w:rsid w:val="002C56C1"/>
    <w:rsid w:val="002D22E1"/>
    <w:rsid w:val="002D2E92"/>
    <w:rsid w:val="002D30B1"/>
    <w:rsid w:val="002D31E5"/>
    <w:rsid w:val="002D415E"/>
    <w:rsid w:val="002D5D18"/>
    <w:rsid w:val="002D6625"/>
    <w:rsid w:val="002D6AFC"/>
    <w:rsid w:val="002E2A21"/>
    <w:rsid w:val="002E5CF6"/>
    <w:rsid w:val="002E753E"/>
    <w:rsid w:val="002F0F9E"/>
    <w:rsid w:val="002F2906"/>
    <w:rsid w:val="002F3737"/>
    <w:rsid w:val="002F6BC0"/>
    <w:rsid w:val="002F7824"/>
    <w:rsid w:val="002F794E"/>
    <w:rsid w:val="003042B1"/>
    <w:rsid w:val="00305174"/>
    <w:rsid w:val="003074CA"/>
    <w:rsid w:val="0031122A"/>
    <w:rsid w:val="00311EA9"/>
    <w:rsid w:val="0031317C"/>
    <w:rsid w:val="003202E4"/>
    <w:rsid w:val="00321916"/>
    <w:rsid w:val="00324080"/>
    <w:rsid w:val="003243AA"/>
    <w:rsid w:val="00326C20"/>
    <w:rsid w:val="003304C8"/>
    <w:rsid w:val="00331D57"/>
    <w:rsid w:val="00332B6F"/>
    <w:rsid w:val="0033305C"/>
    <w:rsid w:val="00335581"/>
    <w:rsid w:val="003367E2"/>
    <w:rsid w:val="00340538"/>
    <w:rsid w:val="00340717"/>
    <w:rsid w:val="00342A56"/>
    <w:rsid w:val="0034481E"/>
    <w:rsid w:val="00345BE1"/>
    <w:rsid w:val="00345E84"/>
    <w:rsid w:val="0034783A"/>
    <w:rsid w:val="00347FC0"/>
    <w:rsid w:val="0035053D"/>
    <w:rsid w:val="00353FF4"/>
    <w:rsid w:val="0035760A"/>
    <w:rsid w:val="00357DCE"/>
    <w:rsid w:val="00362394"/>
    <w:rsid w:val="00362D19"/>
    <w:rsid w:val="003638F3"/>
    <w:rsid w:val="0036391D"/>
    <w:rsid w:val="003720D6"/>
    <w:rsid w:val="00382E79"/>
    <w:rsid w:val="003832BF"/>
    <w:rsid w:val="00384590"/>
    <w:rsid w:val="00384BAA"/>
    <w:rsid w:val="00387EBE"/>
    <w:rsid w:val="00393E3F"/>
    <w:rsid w:val="003A2783"/>
    <w:rsid w:val="003A4DEA"/>
    <w:rsid w:val="003A561F"/>
    <w:rsid w:val="003A717D"/>
    <w:rsid w:val="003A722C"/>
    <w:rsid w:val="003A79D4"/>
    <w:rsid w:val="003A7B66"/>
    <w:rsid w:val="003B06A5"/>
    <w:rsid w:val="003B0E32"/>
    <w:rsid w:val="003B2D66"/>
    <w:rsid w:val="003B3D6B"/>
    <w:rsid w:val="003B7135"/>
    <w:rsid w:val="003C0F8F"/>
    <w:rsid w:val="003C107C"/>
    <w:rsid w:val="003C172C"/>
    <w:rsid w:val="003C23E1"/>
    <w:rsid w:val="003C24D9"/>
    <w:rsid w:val="003C33CA"/>
    <w:rsid w:val="003C5E7C"/>
    <w:rsid w:val="003C69EE"/>
    <w:rsid w:val="003C77D3"/>
    <w:rsid w:val="003D2BD9"/>
    <w:rsid w:val="003D3E6C"/>
    <w:rsid w:val="003D51FE"/>
    <w:rsid w:val="003D61A2"/>
    <w:rsid w:val="003E522C"/>
    <w:rsid w:val="003E74AD"/>
    <w:rsid w:val="003E7569"/>
    <w:rsid w:val="003F0B30"/>
    <w:rsid w:val="003F1422"/>
    <w:rsid w:val="003F215C"/>
    <w:rsid w:val="003F2F6C"/>
    <w:rsid w:val="003F6E21"/>
    <w:rsid w:val="00402F76"/>
    <w:rsid w:val="004047AC"/>
    <w:rsid w:val="00405128"/>
    <w:rsid w:val="00405147"/>
    <w:rsid w:val="00405BB4"/>
    <w:rsid w:val="00406BCF"/>
    <w:rsid w:val="004120CD"/>
    <w:rsid w:val="00412559"/>
    <w:rsid w:val="004155AB"/>
    <w:rsid w:val="00421925"/>
    <w:rsid w:val="00421A46"/>
    <w:rsid w:val="00422EA9"/>
    <w:rsid w:val="00423A06"/>
    <w:rsid w:val="00426A94"/>
    <w:rsid w:val="004302C0"/>
    <w:rsid w:val="004324BF"/>
    <w:rsid w:val="00434246"/>
    <w:rsid w:val="00442214"/>
    <w:rsid w:val="004424BE"/>
    <w:rsid w:val="00443339"/>
    <w:rsid w:val="0044352F"/>
    <w:rsid w:val="00446AE7"/>
    <w:rsid w:val="004505CB"/>
    <w:rsid w:val="00451D3A"/>
    <w:rsid w:val="0045449D"/>
    <w:rsid w:val="00465031"/>
    <w:rsid w:val="00467502"/>
    <w:rsid w:val="0047019D"/>
    <w:rsid w:val="00470A55"/>
    <w:rsid w:val="00471CA3"/>
    <w:rsid w:val="00472787"/>
    <w:rsid w:val="004778BC"/>
    <w:rsid w:val="0048287B"/>
    <w:rsid w:val="00484414"/>
    <w:rsid w:val="00484B43"/>
    <w:rsid w:val="00486094"/>
    <w:rsid w:val="00494B16"/>
    <w:rsid w:val="00494F18"/>
    <w:rsid w:val="004A7193"/>
    <w:rsid w:val="004B0325"/>
    <w:rsid w:val="004B1D63"/>
    <w:rsid w:val="004B2FAA"/>
    <w:rsid w:val="004B3D30"/>
    <w:rsid w:val="004B7E26"/>
    <w:rsid w:val="004C3122"/>
    <w:rsid w:val="004C53D6"/>
    <w:rsid w:val="004C6F5B"/>
    <w:rsid w:val="004C7029"/>
    <w:rsid w:val="004C754C"/>
    <w:rsid w:val="004C7554"/>
    <w:rsid w:val="004D03D9"/>
    <w:rsid w:val="004D05B0"/>
    <w:rsid w:val="004D28F9"/>
    <w:rsid w:val="004D3A48"/>
    <w:rsid w:val="004D3B7E"/>
    <w:rsid w:val="004D4403"/>
    <w:rsid w:val="004D5E13"/>
    <w:rsid w:val="004E1FD0"/>
    <w:rsid w:val="004E27C1"/>
    <w:rsid w:val="004E4715"/>
    <w:rsid w:val="004E4F18"/>
    <w:rsid w:val="004E5251"/>
    <w:rsid w:val="004E57A8"/>
    <w:rsid w:val="004F12A8"/>
    <w:rsid w:val="004F39C1"/>
    <w:rsid w:val="004F4599"/>
    <w:rsid w:val="004F5968"/>
    <w:rsid w:val="00501977"/>
    <w:rsid w:val="005030E9"/>
    <w:rsid w:val="0050648B"/>
    <w:rsid w:val="00507174"/>
    <w:rsid w:val="00507346"/>
    <w:rsid w:val="00507CFD"/>
    <w:rsid w:val="00512EAA"/>
    <w:rsid w:val="00516752"/>
    <w:rsid w:val="00517247"/>
    <w:rsid w:val="00521C4B"/>
    <w:rsid w:val="00522CC6"/>
    <w:rsid w:val="00523510"/>
    <w:rsid w:val="00524A31"/>
    <w:rsid w:val="0052597E"/>
    <w:rsid w:val="00526592"/>
    <w:rsid w:val="00526C8F"/>
    <w:rsid w:val="00527A7B"/>
    <w:rsid w:val="0053165A"/>
    <w:rsid w:val="00535AD1"/>
    <w:rsid w:val="0053602E"/>
    <w:rsid w:val="00537895"/>
    <w:rsid w:val="00540E0F"/>
    <w:rsid w:val="00540E6D"/>
    <w:rsid w:val="005462B4"/>
    <w:rsid w:val="00557D0F"/>
    <w:rsid w:val="00557FCA"/>
    <w:rsid w:val="00561F7C"/>
    <w:rsid w:val="0056204F"/>
    <w:rsid w:val="005626A0"/>
    <w:rsid w:val="00564069"/>
    <w:rsid w:val="005717D2"/>
    <w:rsid w:val="00573133"/>
    <w:rsid w:val="00576540"/>
    <w:rsid w:val="005817D5"/>
    <w:rsid w:val="00581AC0"/>
    <w:rsid w:val="005823D5"/>
    <w:rsid w:val="0058306F"/>
    <w:rsid w:val="005950DA"/>
    <w:rsid w:val="005951B3"/>
    <w:rsid w:val="0059581E"/>
    <w:rsid w:val="005A4098"/>
    <w:rsid w:val="005A5726"/>
    <w:rsid w:val="005A6334"/>
    <w:rsid w:val="005B2C71"/>
    <w:rsid w:val="005B3771"/>
    <w:rsid w:val="005B42F6"/>
    <w:rsid w:val="005B43F9"/>
    <w:rsid w:val="005B618B"/>
    <w:rsid w:val="005C0867"/>
    <w:rsid w:val="005C2D11"/>
    <w:rsid w:val="005C2DCB"/>
    <w:rsid w:val="005D0CCE"/>
    <w:rsid w:val="005D488D"/>
    <w:rsid w:val="005E0403"/>
    <w:rsid w:val="005E0913"/>
    <w:rsid w:val="005E091E"/>
    <w:rsid w:val="005E48D4"/>
    <w:rsid w:val="005E5B90"/>
    <w:rsid w:val="005E7BB4"/>
    <w:rsid w:val="005F02CF"/>
    <w:rsid w:val="005F217B"/>
    <w:rsid w:val="005F2BC3"/>
    <w:rsid w:val="005F355A"/>
    <w:rsid w:val="005F7480"/>
    <w:rsid w:val="005F7BF7"/>
    <w:rsid w:val="00600BD7"/>
    <w:rsid w:val="00603F3E"/>
    <w:rsid w:val="0060707A"/>
    <w:rsid w:val="00610FB1"/>
    <w:rsid w:val="00612224"/>
    <w:rsid w:val="006150B4"/>
    <w:rsid w:val="00615657"/>
    <w:rsid w:val="00615D32"/>
    <w:rsid w:val="0061691C"/>
    <w:rsid w:val="006209E2"/>
    <w:rsid w:val="00620EB6"/>
    <w:rsid w:val="00621EFA"/>
    <w:rsid w:val="0062637B"/>
    <w:rsid w:val="00630F47"/>
    <w:rsid w:val="0063132D"/>
    <w:rsid w:val="00632B59"/>
    <w:rsid w:val="00632BB0"/>
    <w:rsid w:val="00633D26"/>
    <w:rsid w:val="00636503"/>
    <w:rsid w:val="00640756"/>
    <w:rsid w:val="00642210"/>
    <w:rsid w:val="00643202"/>
    <w:rsid w:val="00643938"/>
    <w:rsid w:val="0064459F"/>
    <w:rsid w:val="00646096"/>
    <w:rsid w:val="006465D4"/>
    <w:rsid w:val="00646AD3"/>
    <w:rsid w:val="00647566"/>
    <w:rsid w:val="00652D8D"/>
    <w:rsid w:val="00652EDE"/>
    <w:rsid w:val="00652EF8"/>
    <w:rsid w:val="00653FCE"/>
    <w:rsid w:val="0065558E"/>
    <w:rsid w:val="00664583"/>
    <w:rsid w:val="00665F58"/>
    <w:rsid w:val="006710CE"/>
    <w:rsid w:val="00673983"/>
    <w:rsid w:val="00673F4D"/>
    <w:rsid w:val="00676D21"/>
    <w:rsid w:val="00681085"/>
    <w:rsid w:val="00683F3F"/>
    <w:rsid w:val="0068640E"/>
    <w:rsid w:val="0068776C"/>
    <w:rsid w:val="00690C71"/>
    <w:rsid w:val="006929FF"/>
    <w:rsid w:val="00695254"/>
    <w:rsid w:val="006A4FF6"/>
    <w:rsid w:val="006A6539"/>
    <w:rsid w:val="006A693E"/>
    <w:rsid w:val="006B18CA"/>
    <w:rsid w:val="006B54B0"/>
    <w:rsid w:val="006B5D03"/>
    <w:rsid w:val="006C2BC0"/>
    <w:rsid w:val="006C394B"/>
    <w:rsid w:val="006D07C4"/>
    <w:rsid w:val="006D0EA5"/>
    <w:rsid w:val="006D284D"/>
    <w:rsid w:val="006D4D25"/>
    <w:rsid w:val="006D4F39"/>
    <w:rsid w:val="006D6FCF"/>
    <w:rsid w:val="006D7107"/>
    <w:rsid w:val="006E19BC"/>
    <w:rsid w:val="006E22B5"/>
    <w:rsid w:val="006F3EE7"/>
    <w:rsid w:val="006F4BE4"/>
    <w:rsid w:val="006F5B0E"/>
    <w:rsid w:val="0070237B"/>
    <w:rsid w:val="007023BD"/>
    <w:rsid w:val="007024CA"/>
    <w:rsid w:val="007045AD"/>
    <w:rsid w:val="00705585"/>
    <w:rsid w:val="00707EEA"/>
    <w:rsid w:val="007104C5"/>
    <w:rsid w:val="00712F91"/>
    <w:rsid w:val="00723B44"/>
    <w:rsid w:val="00726A83"/>
    <w:rsid w:val="0072741A"/>
    <w:rsid w:val="00732F7E"/>
    <w:rsid w:val="007364F9"/>
    <w:rsid w:val="0073671C"/>
    <w:rsid w:val="00740D23"/>
    <w:rsid w:val="00741814"/>
    <w:rsid w:val="0074305E"/>
    <w:rsid w:val="007432C6"/>
    <w:rsid w:val="00745046"/>
    <w:rsid w:val="00747C4D"/>
    <w:rsid w:val="00752E51"/>
    <w:rsid w:val="00753159"/>
    <w:rsid w:val="00754789"/>
    <w:rsid w:val="007600A1"/>
    <w:rsid w:val="00764E9A"/>
    <w:rsid w:val="0076595E"/>
    <w:rsid w:val="00766676"/>
    <w:rsid w:val="007734EA"/>
    <w:rsid w:val="007747DD"/>
    <w:rsid w:val="007779E1"/>
    <w:rsid w:val="00783CE7"/>
    <w:rsid w:val="00784C50"/>
    <w:rsid w:val="0078578F"/>
    <w:rsid w:val="00792CA9"/>
    <w:rsid w:val="00794509"/>
    <w:rsid w:val="00796890"/>
    <w:rsid w:val="007A03A4"/>
    <w:rsid w:val="007A4CE2"/>
    <w:rsid w:val="007B1AB2"/>
    <w:rsid w:val="007B2256"/>
    <w:rsid w:val="007B2607"/>
    <w:rsid w:val="007B3951"/>
    <w:rsid w:val="007B4395"/>
    <w:rsid w:val="007B531B"/>
    <w:rsid w:val="007B64DD"/>
    <w:rsid w:val="007B6FBA"/>
    <w:rsid w:val="007B77C6"/>
    <w:rsid w:val="007B7F07"/>
    <w:rsid w:val="007C04C8"/>
    <w:rsid w:val="007C2188"/>
    <w:rsid w:val="007C248F"/>
    <w:rsid w:val="007C2E96"/>
    <w:rsid w:val="007C4B58"/>
    <w:rsid w:val="007D28A2"/>
    <w:rsid w:val="007D4D91"/>
    <w:rsid w:val="007D5131"/>
    <w:rsid w:val="007E12BC"/>
    <w:rsid w:val="007E1A20"/>
    <w:rsid w:val="007E482F"/>
    <w:rsid w:val="007E5395"/>
    <w:rsid w:val="007F08B1"/>
    <w:rsid w:val="007F0D15"/>
    <w:rsid w:val="007F15CB"/>
    <w:rsid w:val="007F4001"/>
    <w:rsid w:val="007F564D"/>
    <w:rsid w:val="007F73E8"/>
    <w:rsid w:val="007F764B"/>
    <w:rsid w:val="007F7855"/>
    <w:rsid w:val="00802B90"/>
    <w:rsid w:val="0080524A"/>
    <w:rsid w:val="00805804"/>
    <w:rsid w:val="00807A49"/>
    <w:rsid w:val="00810BC0"/>
    <w:rsid w:val="00810BCA"/>
    <w:rsid w:val="0081459D"/>
    <w:rsid w:val="00814B8B"/>
    <w:rsid w:val="00815748"/>
    <w:rsid w:val="00815AA6"/>
    <w:rsid w:val="00815BFD"/>
    <w:rsid w:val="00816DFE"/>
    <w:rsid w:val="00820A57"/>
    <w:rsid w:val="0082247D"/>
    <w:rsid w:val="00822EC9"/>
    <w:rsid w:val="008235E0"/>
    <w:rsid w:val="0082517A"/>
    <w:rsid w:val="008266CB"/>
    <w:rsid w:val="00826A7C"/>
    <w:rsid w:val="00826B99"/>
    <w:rsid w:val="00827754"/>
    <w:rsid w:val="00827C8B"/>
    <w:rsid w:val="00832485"/>
    <w:rsid w:val="00832BF8"/>
    <w:rsid w:val="00835FDB"/>
    <w:rsid w:val="008423BD"/>
    <w:rsid w:val="0084364E"/>
    <w:rsid w:val="00852B1F"/>
    <w:rsid w:val="00856538"/>
    <w:rsid w:val="00860768"/>
    <w:rsid w:val="008607AC"/>
    <w:rsid w:val="00861043"/>
    <w:rsid w:val="00862330"/>
    <w:rsid w:val="00862E65"/>
    <w:rsid w:val="00864C9E"/>
    <w:rsid w:val="00872071"/>
    <w:rsid w:val="008733A3"/>
    <w:rsid w:val="00873717"/>
    <w:rsid w:val="0087394D"/>
    <w:rsid w:val="00874B4E"/>
    <w:rsid w:val="00875CF0"/>
    <w:rsid w:val="008766A1"/>
    <w:rsid w:val="008922E2"/>
    <w:rsid w:val="00893774"/>
    <w:rsid w:val="00894C56"/>
    <w:rsid w:val="00895042"/>
    <w:rsid w:val="0089535F"/>
    <w:rsid w:val="00897224"/>
    <w:rsid w:val="0089786E"/>
    <w:rsid w:val="008A477D"/>
    <w:rsid w:val="008A5204"/>
    <w:rsid w:val="008B2C2C"/>
    <w:rsid w:val="008B443D"/>
    <w:rsid w:val="008B450D"/>
    <w:rsid w:val="008B4DD1"/>
    <w:rsid w:val="008B683A"/>
    <w:rsid w:val="008B7FCD"/>
    <w:rsid w:val="008C00F6"/>
    <w:rsid w:val="008C04FA"/>
    <w:rsid w:val="008C2A16"/>
    <w:rsid w:val="008C3105"/>
    <w:rsid w:val="008C4443"/>
    <w:rsid w:val="008C5F45"/>
    <w:rsid w:val="008D30E0"/>
    <w:rsid w:val="008D58F3"/>
    <w:rsid w:val="008D5F25"/>
    <w:rsid w:val="008D6CFA"/>
    <w:rsid w:val="008D7B12"/>
    <w:rsid w:val="008E1014"/>
    <w:rsid w:val="008E1701"/>
    <w:rsid w:val="008E21E4"/>
    <w:rsid w:val="008E3D90"/>
    <w:rsid w:val="008E61AD"/>
    <w:rsid w:val="008F2F80"/>
    <w:rsid w:val="008F56C9"/>
    <w:rsid w:val="009048AD"/>
    <w:rsid w:val="00911E2F"/>
    <w:rsid w:val="00912401"/>
    <w:rsid w:val="00914A03"/>
    <w:rsid w:val="009161D9"/>
    <w:rsid w:val="00925EB7"/>
    <w:rsid w:val="009305EE"/>
    <w:rsid w:val="009316B9"/>
    <w:rsid w:val="00933DF5"/>
    <w:rsid w:val="00935983"/>
    <w:rsid w:val="00941C13"/>
    <w:rsid w:val="00942E08"/>
    <w:rsid w:val="009440DB"/>
    <w:rsid w:val="009449BF"/>
    <w:rsid w:val="00945F52"/>
    <w:rsid w:val="00947371"/>
    <w:rsid w:val="00954986"/>
    <w:rsid w:val="0095686F"/>
    <w:rsid w:val="00964870"/>
    <w:rsid w:val="009654E3"/>
    <w:rsid w:val="009662C4"/>
    <w:rsid w:val="00966665"/>
    <w:rsid w:val="00967BDB"/>
    <w:rsid w:val="00970B4B"/>
    <w:rsid w:val="009750E4"/>
    <w:rsid w:val="00975448"/>
    <w:rsid w:val="009756C5"/>
    <w:rsid w:val="00977A8B"/>
    <w:rsid w:val="00984E66"/>
    <w:rsid w:val="0098651B"/>
    <w:rsid w:val="00987291"/>
    <w:rsid w:val="0098784C"/>
    <w:rsid w:val="0099126D"/>
    <w:rsid w:val="00993344"/>
    <w:rsid w:val="00994BA3"/>
    <w:rsid w:val="00995840"/>
    <w:rsid w:val="00996A24"/>
    <w:rsid w:val="009A059D"/>
    <w:rsid w:val="009A5C49"/>
    <w:rsid w:val="009A7CD3"/>
    <w:rsid w:val="009B60CE"/>
    <w:rsid w:val="009B7F0B"/>
    <w:rsid w:val="009C5E99"/>
    <w:rsid w:val="009D0EB7"/>
    <w:rsid w:val="009D18E6"/>
    <w:rsid w:val="009D3459"/>
    <w:rsid w:val="009D3512"/>
    <w:rsid w:val="009D3D17"/>
    <w:rsid w:val="009D4716"/>
    <w:rsid w:val="009E5AD4"/>
    <w:rsid w:val="009E624D"/>
    <w:rsid w:val="009E7BC2"/>
    <w:rsid w:val="009F10F4"/>
    <w:rsid w:val="009F152D"/>
    <w:rsid w:val="009F23BF"/>
    <w:rsid w:val="009F6FC7"/>
    <w:rsid w:val="00A03466"/>
    <w:rsid w:val="00A04661"/>
    <w:rsid w:val="00A052DE"/>
    <w:rsid w:val="00A057DB"/>
    <w:rsid w:val="00A0711C"/>
    <w:rsid w:val="00A11F01"/>
    <w:rsid w:val="00A122C5"/>
    <w:rsid w:val="00A14ECD"/>
    <w:rsid w:val="00A16A77"/>
    <w:rsid w:val="00A17AEF"/>
    <w:rsid w:val="00A203BB"/>
    <w:rsid w:val="00A23CF4"/>
    <w:rsid w:val="00A27FA9"/>
    <w:rsid w:val="00A30C3E"/>
    <w:rsid w:val="00A315DB"/>
    <w:rsid w:val="00A316E8"/>
    <w:rsid w:val="00A3461D"/>
    <w:rsid w:val="00A35771"/>
    <w:rsid w:val="00A378ED"/>
    <w:rsid w:val="00A40A91"/>
    <w:rsid w:val="00A4335E"/>
    <w:rsid w:val="00A442E2"/>
    <w:rsid w:val="00A466D7"/>
    <w:rsid w:val="00A46C94"/>
    <w:rsid w:val="00A53AD8"/>
    <w:rsid w:val="00A55BEE"/>
    <w:rsid w:val="00A560DC"/>
    <w:rsid w:val="00A61C5F"/>
    <w:rsid w:val="00A61C76"/>
    <w:rsid w:val="00A63692"/>
    <w:rsid w:val="00A6382E"/>
    <w:rsid w:val="00A65D07"/>
    <w:rsid w:val="00A66109"/>
    <w:rsid w:val="00A704E8"/>
    <w:rsid w:val="00A72B06"/>
    <w:rsid w:val="00A7384C"/>
    <w:rsid w:val="00A81427"/>
    <w:rsid w:val="00A838C1"/>
    <w:rsid w:val="00A83C03"/>
    <w:rsid w:val="00A93E75"/>
    <w:rsid w:val="00A93EF3"/>
    <w:rsid w:val="00A942C6"/>
    <w:rsid w:val="00AA0778"/>
    <w:rsid w:val="00AA1401"/>
    <w:rsid w:val="00AA39D6"/>
    <w:rsid w:val="00AB2201"/>
    <w:rsid w:val="00AB3561"/>
    <w:rsid w:val="00AB3B66"/>
    <w:rsid w:val="00AB4419"/>
    <w:rsid w:val="00AB6120"/>
    <w:rsid w:val="00AB61EA"/>
    <w:rsid w:val="00AC0170"/>
    <w:rsid w:val="00AD0608"/>
    <w:rsid w:val="00AE0DB5"/>
    <w:rsid w:val="00AE3BAF"/>
    <w:rsid w:val="00AE5502"/>
    <w:rsid w:val="00AE6EBC"/>
    <w:rsid w:val="00AF0282"/>
    <w:rsid w:val="00AF0B51"/>
    <w:rsid w:val="00AF341B"/>
    <w:rsid w:val="00AF4CCA"/>
    <w:rsid w:val="00AF596C"/>
    <w:rsid w:val="00AF685B"/>
    <w:rsid w:val="00AF68BF"/>
    <w:rsid w:val="00AF6F25"/>
    <w:rsid w:val="00AF79FF"/>
    <w:rsid w:val="00B0124F"/>
    <w:rsid w:val="00B02403"/>
    <w:rsid w:val="00B03B67"/>
    <w:rsid w:val="00B10512"/>
    <w:rsid w:val="00B11FF8"/>
    <w:rsid w:val="00B14E95"/>
    <w:rsid w:val="00B16BC2"/>
    <w:rsid w:val="00B175C3"/>
    <w:rsid w:val="00B17DBD"/>
    <w:rsid w:val="00B20607"/>
    <w:rsid w:val="00B211E3"/>
    <w:rsid w:val="00B24DC1"/>
    <w:rsid w:val="00B270E7"/>
    <w:rsid w:val="00B3198E"/>
    <w:rsid w:val="00B31AC7"/>
    <w:rsid w:val="00B31E08"/>
    <w:rsid w:val="00B4284B"/>
    <w:rsid w:val="00B45D1E"/>
    <w:rsid w:val="00B5145C"/>
    <w:rsid w:val="00B51DCB"/>
    <w:rsid w:val="00B52670"/>
    <w:rsid w:val="00B54FAC"/>
    <w:rsid w:val="00B57490"/>
    <w:rsid w:val="00B64392"/>
    <w:rsid w:val="00B70DCB"/>
    <w:rsid w:val="00B71318"/>
    <w:rsid w:val="00B71562"/>
    <w:rsid w:val="00B7162E"/>
    <w:rsid w:val="00B72F62"/>
    <w:rsid w:val="00B74078"/>
    <w:rsid w:val="00B744EA"/>
    <w:rsid w:val="00B74DD1"/>
    <w:rsid w:val="00B77B93"/>
    <w:rsid w:val="00B80BE4"/>
    <w:rsid w:val="00B8357F"/>
    <w:rsid w:val="00B8696C"/>
    <w:rsid w:val="00B94108"/>
    <w:rsid w:val="00BA0285"/>
    <w:rsid w:val="00BA334C"/>
    <w:rsid w:val="00BB0991"/>
    <w:rsid w:val="00BB302F"/>
    <w:rsid w:val="00BB72E6"/>
    <w:rsid w:val="00BC1A8E"/>
    <w:rsid w:val="00BC4FE3"/>
    <w:rsid w:val="00BC5C6F"/>
    <w:rsid w:val="00BD1D11"/>
    <w:rsid w:val="00BD3348"/>
    <w:rsid w:val="00BD3E13"/>
    <w:rsid w:val="00BD3F76"/>
    <w:rsid w:val="00BD7F92"/>
    <w:rsid w:val="00BE28FF"/>
    <w:rsid w:val="00BE2FBC"/>
    <w:rsid w:val="00BE6160"/>
    <w:rsid w:val="00BF107D"/>
    <w:rsid w:val="00BF32EB"/>
    <w:rsid w:val="00BF5842"/>
    <w:rsid w:val="00BF63E6"/>
    <w:rsid w:val="00BF6EA0"/>
    <w:rsid w:val="00C05C59"/>
    <w:rsid w:val="00C07870"/>
    <w:rsid w:val="00C23DBC"/>
    <w:rsid w:val="00C25914"/>
    <w:rsid w:val="00C26078"/>
    <w:rsid w:val="00C33FAE"/>
    <w:rsid w:val="00C36C0D"/>
    <w:rsid w:val="00C443DF"/>
    <w:rsid w:val="00C4551A"/>
    <w:rsid w:val="00C47883"/>
    <w:rsid w:val="00C50B0E"/>
    <w:rsid w:val="00C50E2C"/>
    <w:rsid w:val="00C54303"/>
    <w:rsid w:val="00C548C4"/>
    <w:rsid w:val="00C61F0A"/>
    <w:rsid w:val="00C6329F"/>
    <w:rsid w:val="00C65BA3"/>
    <w:rsid w:val="00C7068F"/>
    <w:rsid w:val="00C7204D"/>
    <w:rsid w:val="00C81DB1"/>
    <w:rsid w:val="00C825C3"/>
    <w:rsid w:val="00C8286E"/>
    <w:rsid w:val="00C8473B"/>
    <w:rsid w:val="00C84EC7"/>
    <w:rsid w:val="00C85BB0"/>
    <w:rsid w:val="00C86537"/>
    <w:rsid w:val="00C912E7"/>
    <w:rsid w:val="00C924ED"/>
    <w:rsid w:val="00C95AD7"/>
    <w:rsid w:val="00C97D0A"/>
    <w:rsid w:val="00CA6315"/>
    <w:rsid w:val="00CA64A2"/>
    <w:rsid w:val="00CB272A"/>
    <w:rsid w:val="00CB597D"/>
    <w:rsid w:val="00CB6919"/>
    <w:rsid w:val="00CC1994"/>
    <w:rsid w:val="00CC26CD"/>
    <w:rsid w:val="00CC6C83"/>
    <w:rsid w:val="00CC7BBB"/>
    <w:rsid w:val="00CD09B5"/>
    <w:rsid w:val="00CD24D8"/>
    <w:rsid w:val="00CD2A9D"/>
    <w:rsid w:val="00CD3775"/>
    <w:rsid w:val="00CD3DF1"/>
    <w:rsid w:val="00CD5641"/>
    <w:rsid w:val="00CD5804"/>
    <w:rsid w:val="00CD729E"/>
    <w:rsid w:val="00CD7765"/>
    <w:rsid w:val="00CE4556"/>
    <w:rsid w:val="00CF3359"/>
    <w:rsid w:val="00CF37A5"/>
    <w:rsid w:val="00CF3CBB"/>
    <w:rsid w:val="00CF5C31"/>
    <w:rsid w:val="00CF7D9D"/>
    <w:rsid w:val="00D02B78"/>
    <w:rsid w:val="00D02CC2"/>
    <w:rsid w:val="00D034EB"/>
    <w:rsid w:val="00D046C4"/>
    <w:rsid w:val="00D05E37"/>
    <w:rsid w:val="00D07216"/>
    <w:rsid w:val="00D11A9E"/>
    <w:rsid w:val="00D15EBC"/>
    <w:rsid w:val="00D21177"/>
    <w:rsid w:val="00D2124E"/>
    <w:rsid w:val="00D27672"/>
    <w:rsid w:val="00D3020A"/>
    <w:rsid w:val="00D3426A"/>
    <w:rsid w:val="00D345AF"/>
    <w:rsid w:val="00D35A9E"/>
    <w:rsid w:val="00D413BB"/>
    <w:rsid w:val="00D42E01"/>
    <w:rsid w:val="00D43075"/>
    <w:rsid w:val="00D43DCF"/>
    <w:rsid w:val="00D47B9B"/>
    <w:rsid w:val="00D5036E"/>
    <w:rsid w:val="00D51D05"/>
    <w:rsid w:val="00D5532C"/>
    <w:rsid w:val="00D56124"/>
    <w:rsid w:val="00D56E14"/>
    <w:rsid w:val="00D629D3"/>
    <w:rsid w:val="00D63EA2"/>
    <w:rsid w:val="00D65CE8"/>
    <w:rsid w:val="00D6692E"/>
    <w:rsid w:val="00D71BE3"/>
    <w:rsid w:val="00D733EE"/>
    <w:rsid w:val="00D740F1"/>
    <w:rsid w:val="00D803EA"/>
    <w:rsid w:val="00D8170F"/>
    <w:rsid w:val="00D847B3"/>
    <w:rsid w:val="00D9077F"/>
    <w:rsid w:val="00D90EA3"/>
    <w:rsid w:val="00D91303"/>
    <w:rsid w:val="00D952EC"/>
    <w:rsid w:val="00D952F1"/>
    <w:rsid w:val="00D96516"/>
    <w:rsid w:val="00DA0F88"/>
    <w:rsid w:val="00DA227A"/>
    <w:rsid w:val="00DA3750"/>
    <w:rsid w:val="00DA395F"/>
    <w:rsid w:val="00DA59C8"/>
    <w:rsid w:val="00DA706F"/>
    <w:rsid w:val="00DB0AF4"/>
    <w:rsid w:val="00DB2424"/>
    <w:rsid w:val="00DB28C8"/>
    <w:rsid w:val="00DB3B7E"/>
    <w:rsid w:val="00DB4712"/>
    <w:rsid w:val="00DB4C69"/>
    <w:rsid w:val="00DB58E0"/>
    <w:rsid w:val="00DB69D2"/>
    <w:rsid w:val="00DC4E33"/>
    <w:rsid w:val="00DC710C"/>
    <w:rsid w:val="00DC7578"/>
    <w:rsid w:val="00DD0253"/>
    <w:rsid w:val="00DD1401"/>
    <w:rsid w:val="00DD1BFD"/>
    <w:rsid w:val="00DD270B"/>
    <w:rsid w:val="00DD58FE"/>
    <w:rsid w:val="00DD5BCF"/>
    <w:rsid w:val="00DD6042"/>
    <w:rsid w:val="00DD67EB"/>
    <w:rsid w:val="00DD6B45"/>
    <w:rsid w:val="00DE0C70"/>
    <w:rsid w:val="00DE1F18"/>
    <w:rsid w:val="00DE4984"/>
    <w:rsid w:val="00DF06A3"/>
    <w:rsid w:val="00DF0C1E"/>
    <w:rsid w:val="00DF5483"/>
    <w:rsid w:val="00DF5BF0"/>
    <w:rsid w:val="00DF79B9"/>
    <w:rsid w:val="00E005CE"/>
    <w:rsid w:val="00E03D3E"/>
    <w:rsid w:val="00E05570"/>
    <w:rsid w:val="00E10EDF"/>
    <w:rsid w:val="00E13D01"/>
    <w:rsid w:val="00E14398"/>
    <w:rsid w:val="00E15722"/>
    <w:rsid w:val="00E15840"/>
    <w:rsid w:val="00E23496"/>
    <w:rsid w:val="00E2411A"/>
    <w:rsid w:val="00E32147"/>
    <w:rsid w:val="00E32C3C"/>
    <w:rsid w:val="00E343CD"/>
    <w:rsid w:val="00E349EF"/>
    <w:rsid w:val="00E34D08"/>
    <w:rsid w:val="00E35FD0"/>
    <w:rsid w:val="00E417CC"/>
    <w:rsid w:val="00E41DCF"/>
    <w:rsid w:val="00E4454D"/>
    <w:rsid w:val="00E45249"/>
    <w:rsid w:val="00E452F5"/>
    <w:rsid w:val="00E4691B"/>
    <w:rsid w:val="00E47CAE"/>
    <w:rsid w:val="00E529EA"/>
    <w:rsid w:val="00E53263"/>
    <w:rsid w:val="00E54E91"/>
    <w:rsid w:val="00E55017"/>
    <w:rsid w:val="00E5528D"/>
    <w:rsid w:val="00E63BCF"/>
    <w:rsid w:val="00E65C62"/>
    <w:rsid w:val="00E6711F"/>
    <w:rsid w:val="00E73712"/>
    <w:rsid w:val="00E74BEE"/>
    <w:rsid w:val="00E753D0"/>
    <w:rsid w:val="00E75C67"/>
    <w:rsid w:val="00E80CCE"/>
    <w:rsid w:val="00E82012"/>
    <w:rsid w:val="00E84E2E"/>
    <w:rsid w:val="00E86AAB"/>
    <w:rsid w:val="00E87F26"/>
    <w:rsid w:val="00E920C8"/>
    <w:rsid w:val="00E93D7C"/>
    <w:rsid w:val="00E956CB"/>
    <w:rsid w:val="00E964B5"/>
    <w:rsid w:val="00E96576"/>
    <w:rsid w:val="00E97FDE"/>
    <w:rsid w:val="00EA34E3"/>
    <w:rsid w:val="00EA5834"/>
    <w:rsid w:val="00EA5E42"/>
    <w:rsid w:val="00EA66BB"/>
    <w:rsid w:val="00EA7860"/>
    <w:rsid w:val="00EB2970"/>
    <w:rsid w:val="00EB371F"/>
    <w:rsid w:val="00EB3A35"/>
    <w:rsid w:val="00EB3CCF"/>
    <w:rsid w:val="00EB79D5"/>
    <w:rsid w:val="00EB7A08"/>
    <w:rsid w:val="00EC128F"/>
    <w:rsid w:val="00EC1636"/>
    <w:rsid w:val="00EC1D5D"/>
    <w:rsid w:val="00EC4123"/>
    <w:rsid w:val="00EC5410"/>
    <w:rsid w:val="00ED22AE"/>
    <w:rsid w:val="00ED403D"/>
    <w:rsid w:val="00ED51A0"/>
    <w:rsid w:val="00EE7A89"/>
    <w:rsid w:val="00EF7987"/>
    <w:rsid w:val="00F01417"/>
    <w:rsid w:val="00F01769"/>
    <w:rsid w:val="00F03894"/>
    <w:rsid w:val="00F05E22"/>
    <w:rsid w:val="00F12F33"/>
    <w:rsid w:val="00F132CD"/>
    <w:rsid w:val="00F1528A"/>
    <w:rsid w:val="00F2013D"/>
    <w:rsid w:val="00F20BB6"/>
    <w:rsid w:val="00F21238"/>
    <w:rsid w:val="00F22A44"/>
    <w:rsid w:val="00F2448B"/>
    <w:rsid w:val="00F255A4"/>
    <w:rsid w:val="00F3401A"/>
    <w:rsid w:val="00F41721"/>
    <w:rsid w:val="00F439B8"/>
    <w:rsid w:val="00F43E96"/>
    <w:rsid w:val="00F4449F"/>
    <w:rsid w:val="00F46EC3"/>
    <w:rsid w:val="00F51FD0"/>
    <w:rsid w:val="00F5296F"/>
    <w:rsid w:val="00F564D1"/>
    <w:rsid w:val="00F7005C"/>
    <w:rsid w:val="00F734B1"/>
    <w:rsid w:val="00F74D4B"/>
    <w:rsid w:val="00F75919"/>
    <w:rsid w:val="00F768F8"/>
    <w:rsid w:val="00F76E09"/>
    <w:rsid w:val="00F7737C"/>
    <w:rsid w:val="00F779B4"/>
    <w:rsid w:val="00F87E94"/>
    <w:rsid w:val="00F9459F"/>
    <w:rsid w:val="00F94998"/>
    <w:rsid w:val="00FA4330"/>
    <w:rsid w:val="00FA51CA"/>
    <w:rsid w:val="00FB003F"/>
    <w:rsid w:val="00FB01E1"/>
    <w:rsid w:val="00FB3E08"/>
    <w:rsid w:val="00FB45F5"/>
    <w:rsid w:val="00FB4DCC"/>
    <w:rsid w:val="00FB4F95"/>
    <w:rsid w:val="00FB725E"/>
    <w:rsid w:val="00FC292C"/>
    <w:rsid w:val="00FC6155"/>
    <w:rsid w:val="00FD05E2"/>
    <w:rsid w:val="00FE0725"/>
    <w:rsid w:val="00FE5E26"/>
    <w:rsid w:val="00FF0084"/>
    <w:rsid w:val="00FF07B1"/>
    <w:rsid w:val="00FF190A"/>
    <w:rsid w:val="00FF4746"/>
    <w:rsid w:val="00FF48D3"/>
    <w:rsid w:val="00FF64A1"/>
    <w:rsid w:val="00FF6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1E28058"/>
  <w15:docId w15:val="{BCD56E96-5151-410D-8B78-2D3DDD0B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E3F"/>
    <w:pPr>
      <w:spacing w:before="60" w:after="60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qFormat/>
    <w:rsid w:val="00393E3F"/>
    <w:pPr>
      <w:keepNext/>
      <w:keepLines/>
      <w:numPr>
        <w:numId w:val="6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basedOn w:val="Normal"/>
    <w:next w:val="Normal"/>
    <w:link w:val="Titre2Car"/>
    <w:qFormat/>
    <w:rsid w:val="00393E3F"/>
    <w:pPr>
      <w:keepNext/>
      <w:keepLines/>
      <w:numPr>
        <w:ilvl w:val="1"/>
        <w:numId w:val="6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basedOn w:val="Normal"/>
    <w:next w:val="Normal"/>
    <w:qFormat/>
    <w:rsid w:val="00393E3F"/>
    <w:pPr>
      <w:keepNext/>
      <w:keepLines/>
      <w:numPr>
        <w:ilvl w:val="2"/>
        <w:numId w:val="6"/>
      </w:numPr>
      <w:tabs>
        <w:tab w:val="left" w:pos="709"/>
      </w:tabs>
      <w:spacing w:before="120" w:after="120"/>
      <w:outlineLvl w:val="2"/>
    </w:pPr>
    <w:rPr>
      <w:b/>
      <w:color w:val="0000FF"/>
      <w:sz w:val="18"/>
      <w:u w:val="single"/>
    </w:rPr>
  </w:style>
  <w:style w:type="paragraph" w:styleId="Titre4">
    <w:name w:val="heading 4"/>
    <w:basedOn w:val="Normal"/>
    <w:next w:val="Normal"/>
    <w:qFormat/>
    <w:rsid w:val="00393E3F"/>
    <w:pPr>
      <w:keepNext/>
      <w:keepLines/>
      <w:numPr>
        <w:ilvl w:val="3"/>
        <w:numId w:val="6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basedOn w:val="Normal"/>
    <w:next w:val="Normal"/>
    <w:qFormat/>
    <w:rsid w:val="00393E3F"/>
    <w:pPr>
      <w:keepNext/>
      <w:keepLines/>
      <w:numPr>
        <w:ilvl w:val="4"/>
        <w:numId w:val="6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qFormat/>
    <w:rsid w:val="00393E3F"/>
    <w:pPr>
      <w:numPr>
        <w:ilvl w:val="5"/>
        <w:numId w:val="6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basedOn w:val="Normal"/>
    <w:next w:val="Normal"/>
    <w:qFormat/>
    <w:rsid w:val="00393E3F"/>
    <w:pPr>
      <w:keepNext/>
      <w:keepLines/>
      <w:widowControl w:val="0"/>
      <w:numPr>
        <w:ilvl w:val="6"/>
        <w:numId w:val="6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qFormat/>
    <w:rsid w:val="00393E3F"/>
    <w:pPr>
      <w:keepLines/>
      <w:widowControl w:val="0"/>
      <w:numPr>
        <w:ilvl w:val="7"/>
        <w:numId w:val="6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qFormat/>
    <w:rsid w:val="00393E3F"/>
    <w:pPr>
      <w:keepLines/>
      <w:widowControl w:val="0"/>
      <w:numPr>
        <w:ilvl w:val="8"/>
        <w:numId w:val="6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393E3F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393E3F"/>
    <w:pPr>
      <w:numPr>
        <w:numId w:val="1"/>
      </w:numPr>
    </w:pPr>
  </w:style>
  <w:style w:type="paragraph" w:customStyle="1" w:styleId="puce2">
    <w:name w:val="puce 2"/>
    <w:basedOn w:val="Normal"/>
    <w:rsid w:val="00393E3F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393E3F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393E3F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393E3F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393E3F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393E3F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rsid w:val="00393E3F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semiHidden/>
    <w:rsid w:val="00393E3F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semiHidden/>
    <w:rsid w:val="00393E3F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393E3F"/>
    <w:pPr>
      <w:spacing w:before="120"/>
      <w:ind w:left="1100"/>
    </w:pPr>
    <w:rPr>
      <w:sz w:val="16"/>
    </w:rPr>
  </w:style>
  <w:style w:type="paragraph" w:styleId="En-tte">
    <w:name w:val="header"/>
    <w:basedOn w:val="Normal"/>
    <w:rsid w:val="00393E3F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393E3F"/>
    <w:pPr>
      <w:spacing w:before="180"/>
    </w:pPr>
  </w:style>
  <w:style w:type="paragraph" w:customStyle="1" w:styleId="Normalavttbl">
    <w:name w:val="Normal avt tbl"/>
    <w:basedOn w:val="Normal"/>
    <w:rsid w:val="00393E3F"/>
    <w:pPr>
      <w:spacing w:after="180"/>
    </w:pPr>
  </w:style>
  <w:style w:type="paragraph" w:customStyle="1" w:styleId="puce4">
    <w:name w:val="puce 4"/>
    <w:basedOn w:val="Normal"/>
    <w:rsid w:val="00393E3F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rsid w:val="00393E3F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393E3F"/>
    <w:pPr>
      <w:ind w:left="567"/>
    </w:pPr>
  </w:style>
  <w:style w:type="paragraph" w:customStyle="1" w:styleId="Retrait2">
    <w:name w:val="Retrait 2"/>
    <w:basedOn w:val="Normal"/>
    <w:rsid w:val="00393E3F"/>
    <w:pPr>
      <w:ind w:left="1134"/>
    </w:pPr>
  </w:style>
  <w:style w:type="paragraph" w:customStyle="1" w:styleId="Retrait3">
    <w:name w:val="Retrait 3"/>
    <w:basedOn w:val="Normal"/>
    <w:rsid w:val="00393E3F"/>
    <w:pPr>
      <w:ind w:left="1701"/>
    </w:pPr>
  </w:style>
  <w:style w:type="paragraph" w:customStyle="1" w:styleId="Titre2MM">
    <w:name w:val="Titre 2 MM"/>
    <w:basedOn w:val="Titre2"/>
    <w:rsid w:val="00393E3F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393E3F"/>
    <w:pPr>
      <w:ind w:left="2268"/>
    </w:pPr>
  </w:style>
  <w:style w:type="paragraph" w:styleId="Textedebulles">
    <w:name w:val="Balloon Text"/>
    <w:basedOn w:val="Normal"/>
    <w:semiHidden/>
    <w:rsid w:val="00393E3F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393E3F"/>
    <w:pPr>
      <w:jc w:val="left"/>
    </w:pPr>
  </w:style>
  <w:style w:type="paragraph" w:customStyle="1" w:styleId="En-tteRight">
    <w:name w:val="En-tête_Right"/>
    <w:basedOn w:val="En-tte"/>
    <w:rsid w:val="00393E3F"/>
    <w:pPr>
      <w:jc w:val="right"/>
    </w:pPr>
  </w:style>
  <w:style w:type="table" w:styleId="Grilledutableau">
    <w:name w:val="Table Grid"/>
    <w:basedOn w:val="TableauNormal"/>
    <w:rsid w:val="00393E3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393E3F"/>
    <w:rPr>
      <w:color w:val="0000FF"/>
      <w:u w:val="single"/>
    </w:rPr>
  </w:style>
  <w:style w:type="paragraph" w:styleId="Listepuces">
    <w:name w:val="List Bullet"/>
    <w:basedOn w:val="Normal"/>
    <w:rsid w:val="00393E3F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393E3F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393E3F"/>
  </w:style>
  <w:style w:type="character" w:customStyle="1" w:styleId="puce1Car">
    <w:name w:val="puce 1 Car"/>
    <w:link w:val="puce1"/>
    <w:rsid w:val="00393E3F"/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521C4B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CD3DF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D3DF1"/>
    <w:rPr>
      <w:b/>
      <w:bCs/>
      <w:smallCaps/>
      <w:color w:val="C0504D" w:themeColor="accent2"/>
      <w:spacing w:val="5"/>
      <w:u w:val="single"/>
    </w:rPr>
  </w:style>
  <w:style w:type="character" w:styleId="Accentuationlgre">
    <w:name w:val="Subtle Emphasis"/>
    <w:basedOn w:val="Policepardfaut"/>
    <w:uiPriority w:val="19"/>
    <w:qFormat/>
    <w:rsid w:val="00CD3DF1"/>
    <w:rPr>
      <w:i/>
      <w:iCs/>
      <w:color w:val="808080" w:themeColor="text1" w:themeTint="7F"/>
    </w:rPr>
  </w:style>
  <w:style w:type="paragraph" w:styleId="Sansinterligne">
    <w:name w:val="No Spacing"/>
    <w:uiPriority w:val="1"/>
    <w:qFormat/>
    <w:rsid w:val="00F21238"/>
    <w:pPr>
      <w:jc w:val="both"/>
    </w:pPr>
    <w:rPr>
      <w:rFonts w:ascii="Arial" w:hAnsi="Arial"/>
    </w:rPr>
  </w:style>
  <w:style w:type="character" w:styleId="Accentuation">
    <w:name w:val="Emphasis"/>
    <w:basedOn w:val="Policepardfaut"/>
    <w:qFormat/>
    <w:rsid w:val="00A11F01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2CC6"/>
    <w:pPr>
      <w:numPr>
        <w:numId w:val="0"/>
      </w:numPr>
      <w:pBdr>
        <w:bottom w:val="none" w:sz="0" w:space="0" w:color="auto"/>
      </w:pBd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  <w:style w:type="character" w:styleId="Lienhypertextesuivivisit">
    <w:name w:val="FollowedHyperlink"/>
    <w:basedOn w:val="Policepardfaut"/>
    <w:rsid w:val="008235E0"/>
    <w:rPr>
      <w:color w:val="800080" w:themeColor="followedHyperlink"/>
      <w:u w:val="single"/>
    </w:rPr>
  </w:style>
  <w:style w:type="paragraph" w:customStyle="1" w:styleId="TitreTableau">
    <w:name w:val="Titre Tableau"/>
    <w:basedOn w:val="Normal"/>
    <w:rsid w:val="00792CA9"/>
    <w:pPr>
      <w:spacing w:after="240"/>
    </w:pPr>
    <w:rPr>
      <w:b/>
      <w:bCs/>
      <w:color w:val="000080"/>
      <w:sz w:val="22"/>
      <w:u w:val="single"/>
      <w:lang w:val="en-US"/>
    </w:rPr>
  </w:style>
  <w:style w:type="character" w:customStyle="1" w:styleId="Titre2Car">
    <w:name w:val="Titre 2 Car"/>
    <w:basedOn w:val="Policepardfaut"/>
    <w:link w:val="Titre2"/>
    <w:rsid w:val="0076595E"/>
    <w:rPr>
      <w:rFonts w:ascii="Arial" w:hAnsi="Arial"/>
      <w:b/>
      <w:i/>
      <w:caps/>
      <w:color w:val="0000FF"/>
      <w:sz w:val="22"/>
    </w:rPr>
  </w:style>
  <w:style w:type="character" w:customStyle="1" w:styleId="Titre1Car">
    <w:name w:val="Titre 1 Car"/>
    <w:basedOn w:val="Policepardfaut"/>
    <w:link w:val="Titre1"/>
    <w:rsid w:val="0076595E"/>
    <w:rPr>
      <w:rFonts w:ascii="Arial" w:hAnsi="Arial"/>
      <w:b/>
      <w:caps/>
      <w:color w:val="0000FF"/>
      <w:sz w:val="24"/>
      <w:u w:color="C0C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Templates\Document%20g&#233;n&#233;ral%20IAM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DC819-DFB7-4A15-A71B-0EBDEDF4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général IAM.dot</Template>
  <TotalTime>86</TotalTime>
  <Pages>6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d'installation GRC V3.1.0.0</vt:lpstr>
    </vt:vector>
  </TitlesOfParts>
  <Company>Capgemini France - Telecom &amp; Media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d'installation GRC V3.1.0.0</dc:title>
  <dc:creator>Equipe projet</dc:creator>
  <dc:description/>
  <cp:lastModifiedBy>Yassine AMRI</cp:lastModifiedBy>
  <cp:revision>80</cp:revision>
  <cp:lastPrinted>2012-04-13T19:08:00Z</cp:lastPrinted>
  <dcterms:created xsi:type="dcterms:W3CDTF">2016-10-13T11:40:00Z</dcterms:created>
  <dcterms:modified xsi:type="dcterms:W3CDTF">2021-08-08T15:53:00Z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Capgemini</vt:lpwstr>
  </property>
  <property fmtid="{D5CDD505-2E9C-101B-9397-08002B2CF9AE}" pid="4" name="DocCopyright">
    <vt:lpwstr>© 2010 Capgemini</vt:lpwstr>
  </property>
  <property fmtid="{D5CDD505-2E9C-101B-9397-08002B2CF9AE}" pid="5" name="DocMethodName">
    <vt:lpwstr>DELIVER2</vt:lpwstr>
  </property>
  <property fmtid="{D5CDD505-2E9C-101B-9397-08002B2CF9AE}" pid="6" name="DocRegionName">
    <vt:lpwstr>Capgemini France</vt:lpwstr>
  </property>
  <property fmtid="{D5CDD505-2E9C-101B-9397-08002B2CF9AE}" pid="7" name="DocEntityName">
    <vt:lpwstr>Telecom &amp; Media</vt:lpwstr>
  </property>
  <property fmtid="{D5CDD505-2E9C-101B-9397-08002B2CF9AE}" pid="8" name="DocUnitName">
    <vt:lpwstr>Technology Services</vt:lpwstr>
  </property>
  <property fmtid="{D5CDD505-2E9C-101B-9397-08002B2CF9AE}" pid="9" name="DocUnitAdr1">
    <vt:lpwstr>458 Avenue de l'Etoile</vt:lpwstr>
  </property>
  <property fmtid="{D5CDD505-2E9C-101B-9397-08002B2CF9AE}" pid="10" name="DocUnitAdr2">
    <vt:lpwstr>Montbonnot</vt:lpwstr>
  </property>
  <property fmtid="{D5CDD505-2E9C-101B-9397-08002B2CF9AE}" pid="11" name="DocUnitAdr3">
    <vt:lpwstr>38334 Saint Ismier</vt:lpwstr>
  </property>
  <property fmtid="{D5CDD505-2E9C-101B-9397-08002B2CF9AE}" pid="12" name="DocUnitAdr4">
    <vt:lpwstr>FRANCE</vt:lpwstr>
  </property>
  <property fmtid="{D5CDD505-2E9C-101B-9397-08002B2CF9AE}" pid="13" name="DocUnitAdr5">
    <vt:lpwstr/>
  </property>
  <property fmtid="{D5CDD505-2E9C-101B-9397-08002B2CF9AE}" pid="14" name="DocUnitPhone">
    <vt:lpwstr>Tél. : +33(4) 76 52 62 00</vt:lpwstr>
  </property>
  <property fmtid="{D5CDD505-2E9C-101B-9397-08002B2CF9AE}" pid="15" name="DocUnitFax">
    <vt:lpwstr>Fax : +33(4) 76 52 62 01</vt:lpwstr>
  </property>
  <property fmtid="{D5CDD505-2E9C-101B-9397-08002B2CF9AE}" pid="16" name="DocUnitEmail">
    <vt:lpwstr/>
  </property>
  <property fmtid="{D5CDD505-2E9C-101B-9397-08002B2CF9AE}" pid="17" name="DocProjectName">
    <vt:lpwstr>GRC</vt:lpwstr>
  </property>
  <property fmtid="{D5CDD505-2E9C-101B-9397-08002B2CF9AE}" pid="18" name="DocProjectStreamName">
    <vt:lpwstr/>
  </property>
  <property fmtid="{D5CDD505-2E9C-101B-9397-08002B2CF9AE}" pid="19" name="DocTitle">
    <vt:lpwstr>Manuel d'installation GRC V3.1.0.0</vt:lpwstr>
  </property>
  <property fmtid="{D5CDD505-2E9C-101B-9397-08002B2CF9AE}" pid="20" name="DocType">
    <vt:lpwstr>OPM : Manuel d'exploitation</vt:lpwstr>
  </property>
  <property fmtid="{D5CDD505-2E9C-101B-9397-08002B2CF9AE}" pid="21" name="DocUsage">
    <vt:lpwstr>Livrable</vt:lpwstr>
  </property>
  <property fmtid="{D5CDD505-2E9C-101B-9397-08002B2CF9AE}" pid="22" name="DocVersion">
    <vt:lpwstr>01.0</vt:lpwstr>
  </property>
  <property fmtid="{D5CDD505-2E9C-101B-9397-08002B2CF9AE}" pid="23" name="DocUpdate">
    <vt:lpwstr>13/10/2016</vt:lpwstr>
  </property>
  <property fmtid="{D5CDD505-2E9C-101B-9397-08002B2CF9AE}" pid="24" name="DocCreation">
    <vt:lpwstr>13/10/2016</vt:lpwstr>
  </property>
  <property fmtid="{D5CDD505-2E9C-101B-9397-08002B2CF9AE}" pid="25" name="DocStatus">
    <vt:lpwstr>Validé</vt:lpwstr>
  </property>
  <property fmtid="{D5CDD505-2E9C-101B-9397-08002B2CF9AE}" pid="26" name="DocAuthor">
    <vt:lpwstr>Equipe projet</vt:lpwstr>
  </property>
  <property fmtid="{D5CDD505-2E9C-101B-9397-08002B2CF9AE}" pid="27" name="DocRef">
    <vt:lpwstr>GRC/</vt:lpwstr>
  </property>
  <property fmtid="{D5CDD505-2E9C-101B-9397-08002B2CF9AE}" pid="28" name="DocValidationName">
    <vt:lpwstr>Validation</vt:lpwstr>
  </property>
  <property fmtid="{D5CDD505-2E9C-101B-9397-08002B2CF9AE}" pid="29" name="DocCustomerName">
    <vt:lpwstr>Maroc Télécom</vt:lpwstr>
  </property>
  <property fmtid="{D5CDD505-2E9C-101B-9397-08002B2CF9AE}" pid="30" name="DocLanguage">
    <vt:lpwstr>FR</vt:lpwstr>
  </property>
  <property fmtid="{D5CDD505-2E9C-101B-9397-08002B2CF9AE}" pid="31" name="DocModelName">
    <vt:lpwstr>Deliver_Modele_general</vt:lpwstr>
  </property>
  <property fmtid="{D5CDD505-2E9C-101B-9397-08002B2CF9AE}" pid="32" name="DocModelRef">
    <vt:lpwstr>QIPS/0164</vt:lpwstr>
  </property>
  <property fmtid="{D5CDD505-2E9C-101B-9397-08002B2CF9AE}" pid="33" name="DocModelVersion">
    <vt:lpwstr>03.1 (Pack 3.1)</vt:lpwstr>
  </property>
  <property fmtid="{D5CDD505-2E9C-101B-9397-08002B2CF9AE}" pid="34" name="DocProjectId">
    <vt:lpwstr>GRC</vt:lpwstr>
  </property>
  <property fmtid="{D5CDD505-2E9C-101B-9397-08002B2CF9AE}" pid="35" name="DocProjectStreamId">
    <vt:lpwstr/>
  </property>
  <property fmtid="{D5CDD505-2E9C-101B-9397-08002B2CF9AE}" pid="36" name="DocProjectSerialNumber">
    <vt:lpwstr/>
  </property>
  <property fmtid="{D5CDD505-2E9C-101B-9397-08002B2CF9AE}" pid="37" name="DocURL">
    <vt:lpwstr>D:\GRC\100 - Delivery\180 - Evolutions\TMA 2016</vt:lpwstr>
  </property>
  <property fmtid="{D5CDD505-2E9C-101B-9397-08002B2CF9AE}" pid="38" name="DocLibreDoc">
    <vt:lpwstr/>
  </property>
  <property fmtid="{D5CDD505-2E9C-101B-9397-08002B2CF9AE}" pid="39" name="ModelNomJuridique">
    <vt:lpwstr>Capgemini Telecom Media Défense</vt:lpwstr>
  </property>
  <property fmtid="{D5CDD505-2E9C-101B-9397-08002B2CF9AE}" pid="40" name="ModelDivision">
    <vt:lpwstr>Division Telecom Media Defense</vt:lpwstr>
  </property>
  <property fmtid="{D5CDD505-2E9C-101B-9397-08002B2CF9AE}" pid="41" name="ModelPackage">
    <vt:lpwstr>V03.0</vt:lpwstr>
  </property>
  <property fmtid="{D5CDD505-2E9C-101B-9397-08002B2CF9AE}" pid="42" name="ModelRef">
    <vt:lpwstr/>
  </property>
  <property fmtid="{D5CDD505-2E9C-101B-9397-08002B2CF9AE}" pid="43" name="ModelVersion">
    <vt:lpwstr/>
  </property>
  <property fmtid="{D5CDD505-2E9C-101B-9397-08002B2CF9AE}" pid="44" name="TypeDoc">
    <vt:lpwstr/>
  </property>
  <property fmtid="{D5CDD505-2E9C-101B-9397-08002B2CF9AE}" pid="45" name="ModelName">
    <vt:lpwstr/>
  </property>
  <property fmtid="{D5CDD505-2E9C-101B-9397-08002B2CF9AE}" pid="46" name="DocModelAdmin">
    <vt:lpwstr>QUALIPSO</vt:lpwstr>
  </property>
</Properties>
</file>