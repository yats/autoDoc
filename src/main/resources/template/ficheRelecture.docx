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88EC" w14:textId="77777777" w:rsidR="00741872" w:rsidRPr="00364C39" w:rsidRDefault="00741872">
      <w:pPr>
        <w:rPr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7"/>
        <w:gridCol w:w="4253"/>
        <w:gridCol w:w="5258"/>
      </w:tblGrid>
      <w:tr w:rsidR="00B74E2D" w:rsidRPr="00364C39" w14:paraId="51FF6715" w14:textId="77777777">
        <w:trPr>
          <w:cantSplit/>
          <w:jc w:val="center"/>
        </w:trPr>
        <w:tc>
          <w:tcPr>
            <w:tcW w:w="151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2B634" w14:textId="77777777" w:rsidR="00DB7CAC" w:rsidRPr="00DB7CAC" w:rsidRDefault="00B74E2D" w:rsidP="00DB7CAC">
            <w:pPr>
              <w:spacing w:before="120"/>
              <w:rPr>
                <w:sz w:val="18"/>
                <w:szCs w:val="18"/>
              </w:rPr>
            </w:pPr>
            <w:r w:rsidRPr="00364C39">
              <w:rPr>
                <w:sz w:val="18"/>
                <w:szCs w:val="18"/>
              </w:rPr>
              <w:t>Titre :</w:t>
            </w:r>
            <w:r w:rsidR="00E8039B" w:rsidRPr="00364C39">
              <w:rPr>
                <w:sz w:val="18"/>
                <w:szCs w:val="18"/>
              </w:rPr>
              <w:t xml:space="preserve"> </w:t>
            </w:r>
            <w:r w:rsidR="005B2008" w:rsidRPr="00364C39">
              <w:rPr>
                <w:sz w:val="18"/>
                <w:szCs w:val="18"/>
              </w:rPr>
              <w:t xml:space="preserve">Fiche de relecture </w:t>
            </w:r>
            <w:r w:rsidR="00DB7CAC" w:rsidRPr="00DB7CAC">
              <w:rPr>
                <w:sz w:val="18"/>
                <w:szCs w:val="18"/>
              </w:rPr>
              <w:t>{ID_JIRA} {TITRE}</w:t>
            </w:r>
          </w:p>
          <w:p w14:paraId="4AFC741D" w14:textId="6914BBD6" w:rsidR="00B74E2D" w:rsidRPr="00DB7CAC" w:rsidRDefault="00B74E2D" w:rsidP="00DB7CAC">
            <w:pPr>
              <w:spacing w:before="120"/>
              <w:rPr>
                <w:sz w:val="18"/>
                <w:szCs w:val="18"/>
              </w:rPr>
            </w:pPr>
          </w:p>
        </w:tc>
      </w:tr>
      <w:tr w:rsidR="00B74E2D" w:rsidRPr="00364C39" w14:paraId="2EBE5911" w14:textId="77777777">
        <w:trPr>
          <w:cantSplit/>
          <w:jc w:val="center"/>
        </w:trPr>
        <w:tc>
          <w:tcPr>
            <w:tcW w:w="5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275B5" w14:textId="7E2D5F1B" w:rsidR="008A0E44" w:rsidRPr="00364C39" w:rsidRDefault="00B74E2D" w:rsidP="00824C5B">
            <w:pPr>
              <w:spacing w:before="120"/>
              <w:rPr>
                <w:sz w:val="18"/>
                <w:szCs w:val="18"/>
              </w:rPr>
            </w:pPr>
            <w:r w:rsidRPr="00364C39">
              <w:rPr>
                <w:sz w:val="18"/>
                <w:szCs w:val="18"/>
              </w:rPr>
              <w:t xml:space="preserve">Référence : </w:t>
            </w:r>
            <w:r w:rsidR="00DB7CAC" w:rsidRPr="00DB7CAC">
              <w:rPr>
                <w:sz w:val="18"/>
                <w:szCs w:val="18"/>
              </w:rPr>
              <w:t>{ID_JIRA} {TITRE}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A7BDF" w14:textId="77777777" w:rsidR="00B74E2D" w:rsidRPr="00364C39" w:rsidRDefault="00B74E2D">
            <w:pPr>
              <w:spacing w:before="120"/>
              <w:rPr>
                <w:sz w:val="18"/>
                <w:szCs w:val="18"/>
              </w:rPr>
            </w:pPr>
            <w:r w:rsidRPr="00364C39">
              <w:rPr>
                <w:sz w:val="18"/>
                <w:szCs w:val="18"/>
              </w:rPr>
              <w:t xml:space="preserve">Critère de lecture : </w:t>
            </w:r>
            <w:r w:rsidR="00B43BA3" w:rsidRPr="00364C39">
              <w:rPr>
                <w:sz w:val="18"/>
                <w:szCs w:val="18"/>
              </w:rPr>
              <w:t xml:space="preserve">Précisions à apporter à au </w:t>
            </w:r>
            <w:r w:rsidR="00FC5614" w:rsidRPr="00364C39">
              <w:rPr>
                <w:sz w:val="18"/>
                <w:szCs w:val="18"/>
              </w:rPr>
              <w:t xml:space="preserve">besoin. </w:t>
            </w:r>
          </w:p>
          <w:p w14:paraId="7C3EC8B0" w14:textId="77777777" w:rsidR="00B74E2D" w:rsidRPr="00364C39" w:rsidRDefault="00B74E2D">
            <w:pPr>
              <w:rPr>
                <w:sz w:val="18"/>
                <w:szCs w:val="18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60E5D" w14:textId="77777777" w:rsidR="00B74E2D" w:rsidRPr="00364C39" w:rsidRDefault="00B74E2D" w:rsidP="003C22F8">
            <w:pPr>
              <w:tabs>
                <w:tab w:val="left" w:pos="3119"/>
                <w:tab w:val="left" w:pos="3544"/>
              </w:tabs>
              <w:spacing w:before="120"/>
              <w:rPr>
                <w:sz w:val="18"/>
                <w:szCs w:val="18"/>
              </w:rPr>
            </w:pPr>
            <w:r w:rsidRPr="00364C39">
              <w:rPr>
                <w:sz w:val="18"/>
                <w:szCs w:val="18"/>
              </w:rPr>
              <w:t>Lecteur : ……</w:t>
            </w:r>
            <w:r w:rsidR="003C22F8" w:rsidRPr="00364C39">
              <w:rPr>
                <w:sz w:val="18"/>
                <w:szCs w:val="18"/>
              </w:rPr>
              <w:t xml:space="preserve"> </w:t>
            </w:r>
            <w:r w:rsidRPr="00364C39">
              <w:rPr>
                <w:sz w:val="18"/>
                <w:szCs w:val="18"/>
              </w:rPr>
              <w:t>……….</w:t>
            </w:r>
          </w:p>
          <w:p w14:paraId="7081B42A" w14:textId="77777777" w:rsidR="00B74E2D" w:rsidRPr="00364C39" w:rsidRDefault="00B74E2D" w:rsidP="003C22F8">
            <w:pPr>
              <w:tabs>
                <w:tab w:val="left" w:pos="3119"/>
                <w:tab w:val="left" w:pos="3544"/>
              </w:tabs>
              <w:spacing w:before="120"/>
              <w:rPr>
                <w:sz w:val="18"/>
                <w:szCs w:val="18"/>
              </w:rPr>
            </w:pPr>
            <w:r w:rsidRPr="00364C39">
              <w:rPr>
                <w:sz w:val="18"/>
                <w:szCs w:val="18"/>
              </w:rPr>
              <w:t>Date de lecture : ……</w:t>
            </w:r>
            <w:proofErr w:type="gramStart"/>
            <w:r w:rsidRPr="00364C39">
              <w:rPr>
                <w:sz w:val="18"/>
                <w:szCs w:val="18"/>
              </w:rPr>
              <w:t>…….</w:t>
            </w:r>
            <w:proofErr w:type="gramEnd"/>
            <w:r w:rsidRPr="00364C39">
              <w:rPr>
                <w:sz w:val="18"/>
                <w:szCs w:val="18"/>
              </w:rPr>
              <w:t>.</w:t>
            </w:r>
          </w:p>
          <w:p w14:paraId="3AE999CE" w14:textId="77777777" w:rsidR="00B74E2D" w:rsidRPr="00364C39" w:rsidRDefault="00B74E2D">
            <w:pPr>
              <w:rPr>
                <w:sz w:val="18"/>
                <w:szCs w:val="18"/>
              </w:rPr>
            </w:pPr>
          </w:p>
        </w:tc>
      </w:tr>
    </w:tbl>
    <w:p w14:paraId="576BA3DC" w14:textId="77777777" w:rsidR="00B74E2D" w:rsidRPr="00364C39" w:rsidRDefault="00B74E2D">
      <w:pPr>
        <w:rPr>
          <w:sz w:val="18"/>
          <w:szCs w:val="18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6"/>
        <w:gridCol w:w="632"/>
        <w:gridCol w:w="595"/>
        <w:gridCol w:w="10037"/>
        <w:gridCol w:w="736"/>
        <w:gridCol w:w="2408"/>
      </w:tblGrid>
      <w:tr w:rsidR="00B74E2D" w:rsidRPr="00364C39" w14:paraId="5091077F" w14:textId="77777777" w:rsidTr="00364C39">
        <w:trPr>
          <w:cantSplit/>
          <w:tblHeader/>
        </w:trPr>
        <w:tc>
          <w:tcPr>
            <w:tcW w:w="466" w:type="dxa"/>
          </w:tcPr>
          <w:p w14:paraId="577A2216" w14:textId="77777777" w:rsidR="00B74E2D" w:rsidRPr="00364C39" w:rsidRDefault="00B74E2D" w:rsidP="005C103A">
            <w:pPr>
              <w:spacing w:before="120" w:after="120"/>
              <w:jc w:val="center"/>
              <w:rPr>
                <w:sz w:val="18"/>
                <w:szCs w:val="18"/>
              </w:rPr>
            </w:pPr>
            <w:r w:rsidRPr="00364C39">
              <w:rPr>
                <w:sz w:val="18"/>
                <w:szCs w:val="18"/>
              </w:rPr>
              <w:t>N°</w:t>
            </w:r>
          </w:p>
        </w:tc>
        <w:tc>
          <w:tcPr>
            <w:tcW w:w="632" w:type="dxa"/>
          </w:tcPr>
          <w:p w14:paraId="037A86CE" w14:textId="77777777" w:rsidR="00B74E2D" w:rsidRPr="00364C39" w:rsidRDefault="00B74E2D" w:rsidP="005C103A">
            <w:pPr>
              <w:spacing w:before="120" w:after="120"/>
              <w:jc w:val="center"/>
              <w:rPr>
                <w:sz w:val="18"/>
                <w:szCs w:val="18"/>
              </w:rPr>
            </w:pPr>
            <w:r w:rsidRPr="00364C39">
              <w:rPr>
                <w:sz w:val="18"/>
                <w:szCs w:val="18"/>
              </w:rPr>
              <w:t>Page</w:t>
            </w:r>
          </w:p>
        </w:tc>
        <w:tc>
          <w:tcPr>
            <w:tcW w:w="595" w:type="dxa"/>
          </w:tcPr>
          <w:p w14:paraId="0E923407" w14:textId="77777777" w:rsidR="00B74E2D" w:rsidRPr="00364C39" w:rsidRDefault="00B74E2D" w:rsidP="005C103A">
            <w:pPr>
              <w:spacing w:before="120" w:after="120"/>
              <w:jc w:val="center"/>
              <w:rPr>
                <w:sz w:val="18"/>
                <w:szCs w:val="18"/>
              </w:rPr>
            </w:pPr>
            <w:r w:rsidRPr="00364C39">
              <w:rPr>
                <w:sz w:val="18"/>
                <w:szCs w:val="18"/>
              </w:rPr>
              <w:t>Chapitre</w:t>
            </w:r>
          </w:p>
        </w:tc>
        <w:tc>
          <w:tcPr>
            <w:tcW w:w="10037" w:type="dxa"/>
          </w:tcPr>
          <w:p w14:paraId="19E2A3F2" w14:textId="77777777" w:rsidR="00B74E2D" w:rsidRPr="00364C39" w:rsidRDefault="00B74E2D" w:rsidP="005C103A">
            <w:pPr>
              <w:spacing w:before="120" w:after="120"/>
              <w:jc w:val="center"/>
              <w:rPr>
                <w:sz w:val="18"/>
                <w:szCs w:val="18"/>
              </w:rPr>
            </w:pPr>
            <w:r w:rsidRPr="00364C39">
              <w:rPr>
                <w:sz w:val="18"/>
                <w:szCs w:val="18"/>
              </w:rPr>
              <w:t>REMARQUE</w:t>
            </w:r>
          </w:p>
        </w:tc>
        <w:tc>
          <w:tcPr>
            <w:tcW w:w="736" w:type="dxa"/>
          </w:tcPr>
          <w:p w14:paraId="26B8459F" w14:textId="77777777" w:rsidR="00B74E2D" w:rsidRPr="00364C39" w:rsidRDefault="00B74E2D" w:rsidP="005C103A">
            <w:pPr>
              <w:spacing w:before="120" w:after="120"/>
              <w:jc w:val="center"/>
              <w:rPr>
                <w:sz w:val="18"/>
                <w:szCs w:val="18"/>
              </w:rPr>
            </w:pPr>
            <w:r w:rsidRPr="00364C39">
              <w:rPr>
                <w:sz w:val="18"/>
                <w:szCs w:val="18"/>
              </w:rPr>
              <w:t xml:space="preserve">Décision </w:t>
            </w:r>
            <w:r w:rsidRPr="00364C39">
              <w:rPr>
                <w:rStyle w:val="Appelnotedebasdep"/>
                <w:sz w:val="18"/>
                <w:szCs w:val="18"/>
              </w:rPr>
              <w:footnoteReference w:id="1"/>
            </w:r>
          </w:p>
        </w:tc>
        <w:tc>
          <w:tcPr>
            <w:tcW w:w="2408" w:type="dxa"/>
          </w:tcPr>
          <w:p w14:paraId="06539BEA" w14:textId="77777777" w:rsidR="00B74E2D" w:rsidRPr="00364C39" w:rsidRDefault="00B74E2D" w:rsidP="005C103A">
            <w:pPr>
              <w:spacing w:before="120" w:after="120"/>
              <w:jc w:val="center"/>
              <w:rPr>
                <w:sz w:val="18"/>
                <w:szCs w:val="18"/>
              </w:rPr>
            </w:pPr>
            <w:r w:rsidRPr="00364C39">
              <w:rPr>
                <w:sz w:val="18"/>
                <w:szCs w:val="18"/>
              </w:rPr>
              <w:t>JUSTIFICATION</w:t>
            </w:r>
          </w:p>
        </w:tc>
      </w:tr>
      <w:tr w:rsidR="0083417D" w:rsidRPr="00364C39" w14:paraId="6210D722" w14:textId="77777777" w:rsidTr="00364C39">
        <w:trPr>
          <w:cantSplit/>
          <w:trHeight w:val="544"/>
        </w:trPr>
        <w:tc>
          <w:tcPr>
            <w:tcW w:w="466" w:type="dxa"/>
          </w:tcPr>
          <w:p w14:paraId="66D96269" w14:textId="77777777" w:rsidR="0083417D" w:rsidRPr="00364C39" w:rsidRDefault="00BF32EF" w:rsidP="005C103A">
            <w:pPr>
              <w:spacing w:before="48" w:after="48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64C39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632" w:type="dxa"/>
          </w:tcPr>
          <w:p w14:paraId="3CA136BA" w14:textId="6A30B32E" w:rsidR="0083417D" w:rsidRPr="00364C39" w:rsidRDefault="00DB7CAC" w:rsidP="005C103A">
            <w:pPr>
              <w:spacing w:before="48" w:after="4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95" w:type="dxa"/>
          </w:tcPr>
          <w:p w14:paraId="0FBD5C95" w14:textId="79A03AF4" w:rsidR="0083417D" w:rsidRPr="00364C39" w:rsidRDefault="00DB7CAC" w:rsidP="00824C5B">
            <w:pPr>
              <w:pStyle w:val="Titre4"/>
              <w:keepLines/>
              <w:numPr>
                <w:ilvl w:val="0"/>
                <w:numId w:val="0"/>
              </w:numPr>
              <w:tabs>
                <w:tab w:val="clear" w:pos="1134"/>
              </w:tabs>
              <w:spacing w:before="120" w:after="120"/>
              <w:rPr>
                <w:rFonts w:ascii="Calibri" w:hAnsi="Calibri" w:cs="Calibri"/>
                <w:b w:val="0"/>
                <w:bCs/>
                <w:color w:val="auto"/>
              </w:rPr>
            </w:pPr>
            <w:r>
              <w:rPr>
                <w:rFonts w:ascii="Calibri" w:hAnsi="Calibri" w:cs="Calibri"/>
                <w:b w:val="0"/>
                <w:bCs/>
                <w:color w:val="auto"/>
              </w:rPr>
              <w:t>1</w:t>
            </w:r>
            <w:r w:rsidR="00BF32EF" w:rsidRPr="00364C39">
              <w:rPr>
                <w:rFonts w:ascii="Calibri" w:hAnsi="Calibri" w:cs="Calibri"/>
                <w:b w:val="0"/>
                <w:bCs/>
                <w:color w:val="auto"/>
              </w:rPr>
              <w:t>.1.1</w:t>
            </w:r>
          </w:p>
        </w:tc>
        <w:tc>
          <w:tcPr>
            <w:tcW w:w="10037" w:type="dxa"/>
            <w:vAlign w:val="center"/>
          </w:tcPr>
          <w:p w14:paraId="78C79304" w14:textId="77777777" w:rsidR="001B3DE4" w:rsidRPr="00364C39" w:rsidRDefault="001B3DE4" w:rsidP="00BF32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spacing w:line="360" w:lineRule="auto"/>
              <w:rPr>
                <w:rFonts w:cs="Verdana"/>
                <w:color w:val="000000"/>
              </w:rPr>
            </w:pPr>
          </w:p>
        </w:tc>
        <w:tc>
          <w:tcPr>
            <w:tcW w:w="736" w:type="dxa"/>
          </w:tcPr>
          <w:p w14:paraId="1B5FEA8E" w14:textId="65901CD6" w:rsidR="0083417D" w:rsidRPr="00364C39" w:rsidRDefault="0083417D" w:rsidP="005C103A">
            <w:pPr>
              <w:spacing w:before="48" w:after="48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08" w:type="dxa"/>
          </w:tcPr>
          <w:p w14:paraId="1FA04201" w14:textId="1302980E" w:rsidR="008C0F75" w:rsidRPr="00364C39" w:rsidRDefault="008C0F75" w:rsidP="00364C39">
            <w:pPr>
              <w:spacing w:before="48" w:after="48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43C2D" w:rsidRPr="00364C39" w14:paraId="2DF252AF" w14:textId="77777777" w:rsidTr="00364C39">
        <w:trPr>
          <w:cantSplit/>
          <w:trHeight w:val="544"/>
        </w:trPr>
        <w:tc>
          <w:tcPr>
            <w:tcW w:w="466" w:type="dxa"/>
          </w:tcPr>
          <w:p w14:paraId="71CA9897" w14:textId="77777777" w:rsidR="00C43C2D" w:rsidRPr="00364C39" w:rsidRDefault="00C43C2D" w:rsidP="005C103A">
            <w:pPr>
              <w:spacing w:before="48" w:after="48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32" w:type="dxa"/>
          </w:tcPr>
          <w:p w14:paraId="044CBC97" w14:textId="77777777" w:rsidR="00C43C2D" w:rsidRDefault="00C43C2D" w:rsidP="005C103A">
            <w:pPr>
              <w:spacing w:before="48" w:after="48"/>
              <w:jc w:val="center"/>
              <w:rPr>
                <w:rFonts w:ascii="Calibri" w:hAnsi="Calibri" w:cs="Calibri"/>
              </w:rPr>
            </w:pPr>
          </w:p>
        </w:tc>
        <w:tc>
          <w:tcPr>
            <w:tcW w:w="595" w:type="dxa"/>
          </w:tcPr>
          <w:p w14:paraId="0EEB9758" w14:textId="77777777" w:rsidR="00C43C2D" w:rsidRDefault="00C43C2D" w:rsidP="00824C5B">
            <w:pPr>
              <w:pStyle w:val="Titre4"/>
              <w:keepLines/>
              <w:numPr>
                <w:ilvl w:val="0"/>
                <w:numId w:val="0"/>
              </w:numPr>
              <w:tabs>
                <w:tab w:val="clear" w:pos="1134"/>
              </w:tabs>
              <w:spacing w:before="120" w:after="120"/>
              <w:rPr>
                <w:rFonts w:ascii="Calibri" w:hAnsi="Calibri" w:cs="Calibri"/>
                <w:b w:val="0"/>
                <w:bCs/>
                <w:color w:val="auto"/>
              </w:rPr>
            </w:pPr>
          </w:p>
        </w:tc>
        <w:tc>
          <w:tcPr>
            <w:tcW w:w="10037" w:type="dxa"/>
            <w:vAlign w:val="center"/>
          </w:tcPr>
          <w:p w14:paraId="7F19BE11" w14:textId="77777777" w:rsidR="00C43C2D" w:rsidRPr="00364C39" w:rsidRDefault="00C43C2D" w:rsidP="00BF32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spacing w:line="360" w:lineRule="auto"/>
              <w:rPr>
                <w:rFonts w:cs="Verdana"/>
                <w:color w:val="000000"/>
              </w:rPr>
            </w:pPr>
          </w:p>
        </w:tc>
        <w:tc>
          <w:tcPr>
            <w:tcW w:w="736" w:type="dxa"/>
          </w:tcPr>
          <w:p w14:paraId="199D8DBC" w14:textId="77777777" w:rsidR="00C43C2D" w:rsidRPr="00364C39" w:rsidRDefault="00C43C2D" w:rsidP="005C103A">
            <w:pPr>
              <w:spacing w:before="48" w:after="48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08" w:type="dxa"/>
          </w:tcPr>
          <w:p w14:paraId="4C532D01" w14:textId="77777777" w:rsidR="00C43C2D" w:rsidRPr="00364C39" w:rsidRDefault="00C43C2D" w:rsidP="00364C39">
            <w:pPr>
              <w:spacing w:before="48" w:after="48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43C2D" w:rsidRPr="00364C39" w14:paraId="542CF039" w14:textId="77777777" w:rsidTr="00364C39">
        <w:trPr>
          <w:cantSplit/>
          <w:trHeight w:val="544"/>
        </w:trPr>
        <w:tc>
          <w:tcPr>
            <w:tcW w:w="466" w:type="dxa"/>
          </w:tcPr>
          <w:p w14:paraId="1006CA23" w14:textId="77777777" w:rsidR="00C43C2D" w:rsidRPr="00364C39" w:rsidRDefault="00C43C2D" w:rsidP="005C103A">
            <w:pPr>
              <w:spacing w:before="48" w:after="48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32" w:type="dxa"/>
          </w:tcPr>
          <w:p w14:paraId="6F856532" w14:textId="77777777" w:rsidR="00C43C2D" w:rsidRDefault="00C43C2D" w:rsidP="005C103A">
            <w:pPr>
              <w:spacing w:before="48" w:after="48"/>
              <w:jc w:val="center"/>
              <w:rPr>
                <w:rFonts w:ascii="Calibri" w:hAnsi="Calibri" w:cs="Calibri"/>
              </w:rPr>
            </w:pPr>
          </w:p>
        </w:tc>
        <w:tc>
          <w:tcPr>
            <w:tcW w:w="595" w:type="dxa"/>
          </w:tcPr>
          <w:p w14:paraId="6B88301D" w14:textId="77777777" w:rsidR="00C43C2D" w:rsidRDefault="00C43C2D" w:rsidP="00824C5B">
            <w:pPr>
              <w:pStyle w:val="Titre4"/>
              <w:keepLines/>
              <w:numPr>
                <w:ilvl w:val="0"/>
                <w:numId w:val="0"/>
              </w:numPr>
              <w:tabs>
                <w:tab w:val="clear" w:pos="1134"/>
              </w:tabs>
              <w:spacing w:before="120" w:after="120"/>
              <w:rPr>
                <w:rFonts w:ascii="Calibri" w:hAnsi="Calibri" w:cs="Calibri"/>
                <w:b w:val="0"/>
                <w:bCs/>
                <w:color w:val="auto"/>
              </w:rPr>
            </w:pPr>
          </w:p>
        </w:tc>
        <w:tc>
          <w:tcPr>
            <w:tcW w:w="10037" w:type="dxa"/>
            <w:vAlign w:val="center"/>
          </w:tcPr>
          <w:p w14:paraId="62AAB99A" w14:textId="77777777" w:rsidR="00C43C2D" w:rsidRPr="00364C39" w:rsidRDefault="00C43C2D" w:rsidP="00BF32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spacing w:line="360" w:lineRule="auto"/>
              <w:rPr>
                <w:rFonts w:cs="Verdana"/>
                <w:color w:val="000000"/>
              </w:rPr>
            </w:pPr>
          </w:p>
        </w:tc>
        <w:tc>
          <w:tcPr>
            <w:tcW w:w="736" w:type="dxa"/>
          </w:tcPr>
          <w:p w14:paraId="4A9F2688" w14:textId="77777777" w:rsidR="00C43C2D" w:rsidRPr="00364C39" w:rsidRDefault="00C43C2D" w:rsidP="005C103A">
            <w:pPr>
              <w:spacing w:before="48" w:after="48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08" w:type="dxa"/>
          </w:tcPr>
          <w:p w14:paraId="56960439" w14:textId="77777777" w:rsidR="00C43C2D" w:rsidRPr="00364C39" w:rsidRDefault="00C43C2D" w:rsidP="00364C39">
            <w:pPr>
              <w:spacing w:before="48" w:after="48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43C2D" w:rsidRPr="00364C39" w14:paraId="41F853B3" w14:textId="77777777" w:rsidTr="00364C39">
        <w:trPr>
          <w:cantSplit/>
          <w:trHeight w:val="544"/>
        </w:trPr>
        <w:tc>
          <w:tcPr>
            <w:tcW w:w="466" w:type="dxa"/>
          </w:tcPr>
          <w:p w14:paraId="0F021B66" w14:textId="77777777" w:rsidR="00C43C2D" w:rsidRPr="00364C39" w:rsidRDefault="00C43C2D" w:rsidP="005C103A">
            <w:pPr>
              <w:spacing w:before="48" w:after="48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32" w:type="dxa"/>
          </w:tcPr>
          <w:p w14:paraId="5EE1C217" w14:textId="77777777" w:rsidR="00C43C2D" w:rsidRDefault="00C43C2D" w:rsidP="005C103A">
            <w:pPr>
              <w:spacing w:before="48" w:after="48"/>
              <w:jc w:val="center"/>
              <w:rPr>
                <w:rFonts w:ascii="Calibri" w:hAnsi="Calibri" w:cs="Calibri"/>
              </w:rPr>
            </w:pPr>
          </w:p>
        </w:tc>
        <w:tc>
          <w:tcPr>
            <w:tcW w:w="595" w:type="dxa"/>
          </w:tcPr>
          <w:p w14:paraId="15DFC260" w14:textId="77777777" w:rsidR="00C43C2D" w:rsidRDefault="00C43C2D" w:rsidP="00824C5B">
            <w:pPr>
              <w:pStyle w:val="Titre4"/>
              <w:keepLines/>
              <w:numPr>
                <w:ilvl w:val="0"/>
                <w:numId w:val="0"/>
              </w:numPr>
              <w:tabs>
                <w:tab w:val="clear" w:pos="1134"/>
              </w:tabs>
              <w:spacing w:before="120" w:after="120"/>
              <w:rPr>
                <w:rFonts w:ascii="Calibri" w:hAnsi="Calibri" w:cs="Calibri"/>
                <w:b w:val="0"/>
                <w:bCs/>
                <w:color w:val="auto"/>
              </w:rPr>
            </w:pPr>
          </w:p>
        </w:tc>
        <w:tc>
          <w:tcPr>
            <w:tcW w:w="10037" w:type="dxa"/>
            <w:vAlign w:val="center"/>
          </w:tcPr>
          <w:p w14:paraId="4430A46E" w14:textId="77777777" w:rsidR="00C43C2D" w:rsidRPr="00364C39" w:rsidRDefault="00C43C2D" w:rsidP="00BF32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spacing w:line="360" w:lineRule="auto"/>
              <w:rPr>
                <w:rFonts w:cs="Verdana"/>
                <w:color w:val="000000"/>
              </w:rPr>
            </w:pPr>
          </w:p>
        </w:tc>
        <w:tc>
          <w:tcPr>
            <w:tcW w:w="736" w:type="dxa"/>
          </w:tcPr>
          <w:p w14:paraId="1920FBB6" w14:textId="77777777" w:rsidR="00C43C2D" w:rsidRPr="00364C39" w:rsidRDefault="00C43C2D" w:rsidP="005C103A">
            <w:pPr>
              <w:spacing w:before="48" w:after="48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08" w:type="dxa"/>
          </w:tcPr>
          <w:p w14:paraId="2165303D" w14:textId="77777777" w:rsidR="00C43C2D" w:rsidRPr="00364C39" w:rsidRDefault="00C43C2D" w:rsidP="00364C39">
            <w:pPr>
              <w:spacing w:before="48" w:after="48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43C2D" w:rsidRPr="00364C39" w14:paraId="0C4C04A9" w14:textId="77777777" w:rsidTr="00364C39">
        <w:trPr>
          <w:cantSplit/>
          <w:trHeight w:val="544"/>
        </w:trPr>
        <w:tc>
          <w:tcPr>
            <w:tcW w:w="466" w:type="dxa"/>
          </w:tcPr>
          <w:p w14:paraId="69017D83" w14:textId="77777777" w:rsidR="00C43C2D" w:rsidRPr="00364C39" w:rsidRDefault="00C43C2D" w:rsidP="005C103A">
            <w:pPr>
              <w:spacing w:before="48" w:after="48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32" w:type="dxa"/>
          </w:tcPr>
          <w:p w14:paraId="79390698" w14:textId="77777777" w:rsidR="00C43C2D" w:rsidRDefault="00C43C2D" w:rsidP="005C103A">
            <w:pPr>
              <w:spacing w:before="48" w:after="48"/>
              <w:jc w:val="center"/>
              <w:rPr>
                <w:rFonts w:ascii="Calibri" w:hAnsi="Calibri" w:cs="Calibri"/>
              </w:rPr>
            </w:pPr>
          </w:p>
        </w:tc>
        <w:tc>
          <w:tcPr>
            <w:tcW w:w="595" w:type="dxa"/>
          </w:tcPr>
          <w:p w14:paraId="1BBEE6AA" w14:textId="77777777" w:rsidR="00C43C2D" w:rsidRDefault="00C43C2D" w:rsidP="00824C5B">
            <w:pPr>
              <w:pStyle w:val="Titre4"/>
              <w:keepLines/>
              <w:numPr>
                <w:ilvl w:val="0"/>
                <w:numId w:val="0"/>
              </w:numPr>
              <w:tabs>
                <w:tab w:val="clear" w:pos="1134"/>
              </w:tabs>
              <w:spacing w:before="120" w:after="120"/>
              <w:rPr>
                <w:rFonts w:ascii="Calibri" w:hAnsi="Calibri" w:cs="Calibri"/>
                <w:b w:val="0"/>
                <w:bCs/>
                <w:color w:val="auto"/>
              </w:rPr>
            </w:pPr>
          </w:p>
        </w:tc>
        <w:tc>
          <w:tcPr>
            <w:tcW w:w="10037" w:type="dxa"/>
            <w:vAlign w:val="center"/>
          </w:tcPr>
          <w:p w14:paraId="05A3BB8A" w14:textId="77777777" w:rsidR="00C43C2D" w:rsidRPr="00364C39" w:rsidRDefault="00C43C2D" w:rsidP="00BF32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spacing w:line="360" w:lineRule="auto"/>
              <w:rPr>
                <w:rFonts w:cs="Verdana"/>
                <w:color w:val="000000"/>
              </w:rPr>
            </w:pPr>
          </w:p>
        </w:tc>
        <w:tc>
          <w:tcPr>
            <w:tcW w:w="736" w:type="dxa"/>
          </w:tcPr>
          <w:p w14:paraId="755E3DF3" w14:textId="77777777" w:rsidR="00C43C2D" w:rsidRPr="00364C39" w:rsidRDefault="00C43C2D" w:rsidP="005C103A">
            <w:pPr>
              <w:spacing w:before="48" w:after="48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08" w:type="dxa"/>
          </w:tcPr>
          <w:p w14:paraId="3B7B828C" w14:textId="77777777" w:rsidR="00C43C2D" w:rsidRPr="00364C39" w:rsidRDefault="00C43C2D" w:rsidP="00364C39">
            <w:pPr>
              <w:spacing w:before="48" w:after="48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43C2D" w:rsidRPr="00364C39" w14:paraId="6E954853" w14:textId="77777777" w:rsidTr="00364C39">
        <w:trPr>
          <w:cantSplit/>
          <w:trHeight w:val="544"/>
        </w:trPr>
        <w:tc>
          <w:tcPr>
            <w:tcW w:w="466" w:type="dxa"/>
          </w:tcPr>
          <w:p w14:paraId="409C22D5" w14:textId="77777777" w:rsidR="00C43C2D" w:rsidRPr="00364C39" w:rsidRDefault="00C43C2D" w:rsidP="005C103A">
            <w:pPr>
              <w:spacing w:before="48" w:after="48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32" w:type="dxa"/>
          </w:tcPr>
          <w:p w14:paraId="40F1285C" w14:textId="77777777" w:rsidR="00C43C2D" w:rsidRDefault="00C43C2D" w:rsidP="005C103A">
            <w:pPr>
              <w:spacing w:before="48" w:after="48"/>
              <w:jc w:val="center"/>
              <w:rPr>
                <w:rFonts w:ascii="Calibri" w:hAnsi="Calibri" w:cs="Calibri"/>
              </w:rPr>
            </w:pPr>
          </w:p>
        </w:tc>
        <w:tc>
          <w:tcPr>
            <w:tcW w:w="595" w:type="dxa"/>
          </w:tcPr>
          <w:p w14:paraId="7EA6293C" w14:textId="77777777" w:rsidR="00C43C2D" w:rsidRDefault="00C43C2D" w:rsidP="00824C5B">
            <w:pPr>
              <w:pStyle w:val="Titre4"/>
              <w:keepLines/>
              <w:numPr>
                <w:ilvl w:val="0"/>
                <w:numId w:val="0"/>
              </w:numPr>
              <w:tabs>
                <w:tab w:val="clear" w:pos="1134"/>
              </w:tabs>
              <w:spacing w:before="120" w:after="120"/>
              <w:rPr>
                <w:rFonts w:ascii="Calibri" w:hAnsi="Calibri" w:cs="Calibri"/>
                <w:b w:val="0"/>
                <w:bCs/>
                <w:color w:val="auto"/>
              </w:rPr>
            </w:pPr>
          </w:p>
        </w:tc>
        <w:tc>
          <w:tcPr>
            <w:tcW w:w="10037" w:type="dxa"/>
            <w:vAlign w:val="center"/>
          </w:tcPr>
          <w:p w14:paraId="4788DE81" w14:textId="77777777" w:rsidR="00C43C2D" w:rsidRPr="00364C39" w:rsidRDefault="00C43C2D" w:rsidP="00BF32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spacing w:line="360" w:lineRule="auto"/>
              <w:rPr>
                <w:rFonts w:cs="Verdana"/>
                <w:color w:val="000000"/>
              </w:rPr>
            </w:pPr>
          </w:p>
        </w:tc>
        <w:tc>
          <w:tcPr>
            <w:tcW w:w="736" w:type="dxa"/>
          </w:tcPr>
          <w:p w14:paraId="68CCD081" w14:textId="77777777" w:rsidR="00C43C2D" w:rsidRPr="00364C39" w:rsidRDefault="00C43C2D" w:rsidP="005C103A">
            <w:pPr>
              <w:spacing w:before="48" w:after="48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08" w:type="dxa"/>
          </w:tcPr>
          <w:p w14:paraId="1467D64F" w14:textId="77777777" w:rsidR="00C43C2D" w:rsidRPr="00364C39" w:rsidRDefault="00C43C2D" w:rsidP="00364C39">
            <w:pPr>
              <w:spacing w:before="48" w:after="48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DF22E17" w14:textId="77777777" w:rsidR="006848DB" w:rsidRPr="00364C39" w:rsidRDefault="006848DB">
      <w:pPr>
        <w:rPr>
          <w:sz w:val="18"/>
          <w:szCs w:val="18"/>
        </w:rPr>
      </w:pPr>
    </w:p>
    <w:sectPr w:rsidR="006848DB" w:rsidRPr="00364C39">
      <w:headerReference w:type="default" r:id="rId8"/>
      <w:footerReference w:type="default" r:id="rId9"/>
      <w:pgSz w:w="16840" w:h="11907" w:orient="landscape" w:code="9"/>
      <w:pgMar w:top="2127" w:right="794" w:bottom="306" w:left="851" w:header="62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13EAA" w14:textId="77777777" w:rsidR="00D47334" w:rsidRDefault="00D47334">
      <w:r>
        <w:separator/>
      </w:r>
    </w:p>
  </w:endnote>
  <w:endnote w:type="continuationSeparator" w:id="0">
    <w:p w14:paraId="4AC7B9AB" w14:textId="77777777" w:rsidR="00D47334" w:rsidRDefault="00D47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Gra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DA5E" w14:textId="77777777" w:rsidR="009D5407" w:rsidRDefault="009D5407">
    <w:pPr>
      <w:pStyle w:val="Pieddepage"/>
      <w:jc w:val="right"/>
      <w:rPr>
        <w:sz w:val="16"/>
      </w:rPr>
    </w:pPr>
    <w:r>
      <w:t xml:space="preserve"> </w:t>
    </w:r>
    <w:r>
      <w:tab/>
      <w:t xml:space="preserve">: </w:t>
    </w:r>
    <w:r>
      <w:rPr>
        <w:b/>
        <w:sz w:val="22"/>
      </w:rPr>
      <w:t>Oui</w:t>
    </w:r>
    <w:r>
      <w:rPr>
        <w:sz w:val="22"/>
      </w:rPr>
      <w:t xml:space="preserve"> </w:t>
    </w:r>
    <w:r>
      <w:t xml:space="preserve">(remarque à prendre en compte) / </w:t>
    </w:r>
    <w:r>
      <w:rPr>
        <w:b/>
        <w:sz w:val="22"/>
      </w:rPr>
      <w:t>Non</w:t>
    </w:r>
    <w:r>
      <w:rPr>
        <w:sz w:val="22"/>
      </w:rPr>
      <w:t xml:space="preserve"> </w:t>
    </w:r>
    <w:r>
      <w:t>(remarque non prise en compte dont la justification est acceptée par le lecteur)</w:t>
    </w:r>
    <w:r>
      <w:tab/>
    </w:r>
    <w:r>
      <w:tab/>
    </w:r>
    <w:r>
      <w:tab/>
    </w:r>
    <w:proofErr w:type="gramStart"/>
    <w:r>
      <w:tab/>
      <w:t xml:space="preserve">  </w:t>
    </w:r>
    <w:r>
      <w:rPr>
        <w:caps/>
        <w:sz w:val="16"/>
      </w:rPr>
      <w:t>v</w:t>
    </w:r>
    <w:r>
      <w:rPr>
        <w:sz w:val="16"/>
      </w:rPr>
      <w:t>ersion</w:t>
    </w:r>
    <w:proofErr w:type="gramEnd"/>
    <w:r>
      <w:rPr>
        <w:caps/>
        <w:sz w:val="16"/>
      </w:rPr>
      <w:t xml:space="preserve"> 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1690" w14:textId="77777777" w:rsidR="00D47334" w:rsidRDefault="00D47334">
      <w:r>
        <w:separator/>
      </w:r>
    </w:p>
  </w:footnote>
  <w:footnote w:type="continuationSeparator" w:id="0">
    <w:p w14:paraId="6B60485A" w14:textId="77777777" w:rsidR="00D47334" w:rsidRDefault="00D47334">
      <w:r>
        <w:continuationSeparator/>
      </w:r>
    </w:p>
  </w:footnote>
  <w:footnote w:id="1">
    <w:p w14:paraId="518A30A1" w14:textId="77777777" w:rsidR="009D5407" w:rsidRDefault="009D5407"/>
    <w:p w14:paraId="3D787AED" w14:textId="77777777" w:rsidR="009D5407" w:rsidRDefault="009D54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5103"/>
      <w:gridCol w:w="992"/>
      <w:gridCol w:w="4678"/>
      <w:gridCol w:w="1559"/>
      <w:gridCol w:w="2835"/>
    </w:tblGrid>
    <w:tr w:rsidR="009D5407" w14:paraId="4AD6EE2B" w14:textId="77777777">
      <w:trPr>
        <w:cantSplit/>
        <w:jc w:val="center"/>
      </w:trPr>
      <w:tc>
        <w:tcPr>
          <w:tcW w:w="510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C7C2AC" w14:textId="77777777" w:rsidR="009D5407" w:rsidRDefault="009D5407">
          <w:pPr>
            <w:spacing w:before="60" w:after="60"/>
            <w:jc w:val="center"/>
            <w:rPr>
              <w:rFonts w:ascii="Arial Narrow" w:hAnsi="Arial Narrow"/>
              <w:b/>
              <w:sz w:val="24"/>
            </w:rPr>
          </w:pPr>
        </w:p>
      </w:tc>
      <w:tc>
        <w:tcPr>
          <w:tcW w:w="56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84354C" w14:textId="77777777" w:rsidR="009D5407" w:rsidRDefault="009D5407">
          <w:pPr>
            <w:tabs>
              <w:tab w:val="left" w:pos="1702"/>
            </w:tabs>
            <w:spacing w:before="60" w:after="60"/>
            <w:ind w:left="142"/>
            <w:rPr>
              <w:rFonts w:ascii="Arial Narrow" w:hAnsi="Arial Narrow"/>
              <w:b/>
              <w:sz w:val="24"/>
            </w:rPr>
          </w:pPr>
          <w:r>
            <w:rPr>
              <w:rFonts w:ascii="Arial Narrow" w:hAnsi="Arial Narrow"/>
              <w:b/>
              <w:sz w:val="24"/>
            </w:rPr>
            <w:t xml:space="preserve">Direction </w:t>
          </w:r>
          <w:r>
            <w:rPr>
              <w:rFonts w:ascii="Arial Narrow" w:hAnsi="Arial Narrow"/>
              <w:b/>
              <w:sz w:val="24"/>
            </w:rPr>
            <w:tab/>
            <w:t>: Système d’informations</w:t>
          </w:r>
        </w:p>
        <w:p w14:paraId="6CFD8544" w14:textId="77777777" w:rsidR="009D5407" w:rsidRDefault="009D5407">
          <w:pPr>
            <w:tabs>
              <w:tab w:val="left" w:pos="1702"/>
            </w:tabs>
            <w:spacing w:before="60" w:after="60"/>
            <w:ind w:left="142"/>
            <w:rPr>
              <w:rFonts w:ascii="Arial Narrow" w:hAnsi="Arial Narrow"/>
              <w:b/>
              <w:sz w:val="24"/>
            </w:rPr>
          </w:pPr>
          <w:r>
            <w:rPr>
              <w:rFonts w:ascii="Arial Narrow" w:hAnsi="Arial Narrow"/>
              <w:b/>
              <w:sz w:val="24"/>
            </w:rPr>
            <w:t>Division               : SIC</w:t>
          </w:r>
        </w:p>
      </w:tc>
      <w:tc>
        <w:tcPr>
          <w:tcW w:w="439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EE67AE" w14:textId="77777777" w:rsidR="009D5407" w:rsidRDefault="009D5407" w:rsidP="00D3493F">
          <w:pPr>
            <w:tabs>
              <w:tab w:val="left" w:pos="993"/>
            </w:tabs>
            <w:spacing w:before="60" w:after="60"/>
            <w:ind w:left="142"/>
            <w:rPr>
              <w:rFonts w:ascii="Arial Narrow" w:hAnsi="Arial Narrow"/>
              <w:b/>
              <w:sz w:val="24"/>
            </w:rPr>
          </w:pPr>
          <w:r>
            <w:rPr>
              <w:rFonts w:ascii="Arial Narrow" w:hAnsi="Arial Narrow"/>
              <w:b/>
              <w:sz w:val="24"/>
            </w:rPr>
            <w:t>PROJET</w:t>
          </w:r>
          <w:r>
            <w:rPr>
              <w:rFonts w:ascii="Arial Narrow" w:hAnsi="Arial Narrow"/>
              <w:b/>
              <w:sz w:val="24"/>
            </w:rPr>
            <w:tab/>
          </w:r>
          <w:r>
            <w:rPr>
              <w:rFonts w:ascii="Arial Narrow" w:hAnsi="Arial Narrow"/>
              <w:b/>
              <w:sz w:val="24"/>
            </w:rPr>
            <w:tab/>
            <w:t>: GRC</w:t>
          </w:r>
        </w:p>
        <w:p w14:paraId="590C604A" w14:textId="77777777" w:rsidR="009D5407" w:rsidRDefault="009D5407">
          <w:pPr>
            <w:tabs>
              <w:tab w:val="left" w:pos="993"/>
            </w:tabs>
            <w:spacing w:before="60" w:after="60"/>
            <w:ind w:left="142"/>
            <w:rPr>
              <w:rFonts w:ascii="Arial Narrow" w:hAnsi="Arial Narrow"/>
              <w:b/>
              <w:sz w:val="24"/>
            </w:rPr>
          </w:pPr>
        </w:p>
      </w:tc>
    </w:tr>
    <w:tr w:rsidR="009D5407" w14:paraId="2039C4C0" w14:textId="77777777">
      <w:trPr>
        <w:cantSplit/>
        <w:jc w:val="center"/>
      </w:trPr>
      <w:tc>
        <w:tcPr>
          <w:tcW w:w="6095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7BC80E" w14:textId="77777777" w:rsidR="009D5407" w:rsidRDefault="009D5407">
          <w:pPr>
            <w:tabs>
              <w:tab w:val="left" w:pos="2269"/>
            </w:tabs>
            <w:spacing w:before="120" w:after="120"/>
            <w:rPr>
              <w:rFonts w:ascii="Arial Narrow" w:hAnsi="Arial Narrow"/>
              <w:sz w:val="24"/>
            </w:rPr>
          </w:pPr>
        </w:p>
      </w:tc>
      <w:tc>
        <w:tcPr>
          <w:tcW w:w="6237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B69228" w14:textId="77777777" w:rsidR="009D5407" w:rsidRDefault="009D5407">
          <w:pPr>
            <w:tabs>
              <w:tab w:val="left" w:pos="2269"/>
            </w:tabs>
            <w:spacing w:before="120" w:after="120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b/>
              <w:sz w:val="24"/>
            </w:rPr>
            <w:t>N° Fiche :</w:t>
          </w:r>
          <w:r>
            <w:rPr>
              <w:rFonts w:ascii="Arial Narrow" w:hAnsi="Arial Narrow"/>
              <w:sz w:val="24"/>
            </w:rPr>
            <w:t xml:space="preserve"> 001 </w:t>
          </w:r>
        </w:p>
      </w:tc>
      <w:tc>
        <w:tcPr>
          <w:tcW w:w="2835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411F6E6" w14:textId="77777777" w:rsidR="009D5407" w:rsidRDefault="009D5407">
          <w:pPr>
            <w:tabs>
              <w:tab w:val="left" w:pos="2269"/>
            </w:tabs>
            <w:spacing w:before="120" w:after="120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 xml:space="preserve">Page 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5E52AB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</w:p>
      </w:tc>
    </w:tr>
  </w:tbl>
  <w:p w14:paraId="633DC281" w14:textId="77777777" w:rsidR="009D5407" w:rsidRDefault="009D54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039B9"/>
    <w:multiLevelType w:val="hybridMultilevel"/>
    <w:tmpl w:val="78749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035A"/>
    <w:multiLevelType w:val="multilevel"/>
    <w:tmpl w:val="8278AD8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101D54"/>
    <w:multiLevelType w:val="hybridMultilevel"/>
    <w:tmpl w:val="5DAE70D4"/>
    <w:lvl w:ilvl="0" w:tplc="3C18CAB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C55F4"/>
    <w:multiLevelType w:val="hybridMultilevel"/>
    <w:tmpl w:val="6DE6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7422E"/>
    <w:multiLevelType w:val="multilevel"/>
    <w:tmpl w:val="A622D1B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3708"/>
        </w:tabs>
        <w:ind w:left="37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7" w15:restartNumberingAfterBreak="0">
    <w:nsid w:val="31373584"/>
    <w:multiLevelType w:val="hybridMultilevel"/>
    <w:tmpl w:val="72B62DB2"/>
    <w:lvl w:ilvl="0" w:tplc="3C18CAB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E7687"/>
    <w:multiLevelType w:val="multilevel"/>
    <w:tmpl w:val="BB483B7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1A2FCB"/>
    <w:multiLevelType w:val="hybridMultilevel"/>
    <w:tmpl w:val="738402C0"/>
    <w:lvl w:ilvl="0" w:tplc="152461E6">
      <w:start w:val="1"/>
      <w:numFmt w:val="bullet"/>
      <w:pStyle w:val="-Boule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415B83"/>
    <w:multiLevelType w:val="multilevel"/>
    <w:tmpl w:val="E3387EC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11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F8D"/>
    <w:rsid w:val="00001078"/>
    <w:rsid w:val="00004837"/>
    <w:rsid w:val="00024443"/>
    <w:rsid w:val="000277F6"/>
    <w:rsid w:val="00041B59"/>
    <w:rsid w:val="00043EDD"/>
    <w:rsid w:val="00044035"/>
    <w:rsid w:val="00045E70"/>
    <w:rsid w:val="00045EE3"/>
    <w:rsid w:val="00051E19"/>
    <w:rsid w:val="000525C1"/>
    <w:rsid w:val="00063AC9"/>
    <w:rsid w:val="000661A4"/>
    <w:rsid w:val="000675BF"/>
    <w:rsid w:val="00080DA2"/>
    <w:rsid w:val="00081F66"/>
    <w:rsid w:val="00082C22"/>
    <w:rsid w:val="000833A2"/>
    <w:rsid w:val="00083C3F"/>
    <w:rsid w:val="00093510"/>
    <w:rsid w:val="00097973"/>
    <w:rsid w:val="000A15FA"/>
    <w:rsid w:val="000A537E"/>
    <w:rsid w:val="000A5C9E"/>
    <w:rsid w:val="000A7708"/>
    <w:rsid w:val="000B335C"/>
    <w:rsid w:val="000B3B71"/>
    <w:rsid w:val="000B6CB9"/>
    <w:rsid w:val="000B7495"/>
    <w:rsid w:val="000C70A0"/>
    <w:rsid w:val="000D2DDE"/>
    <w:rsid w:val="000D3696"/>
    <w:rsid w:val="000D5D7A"/>
    <w:rsid w:val="000D766B"/>
    <w:rsid w:val="000E0238"/>
    <w:rsid w:val="000E52B6"/>
    <w:rsid w:val="0010110D"/>
    <w:rsid w:val="0011034F"/>
    <w:rsid w:val="001137FB"/>
    <w:rsid w:val="00114F94"/>
    <w:rsid w:val="0012030F"/>
    <w:rsid w:val="00120860"/>
    <w:rsid w:val="00127A6F"/>
    <w:rsid w:val="00132532"/>
    <w:rsid w:val="0014120E"/>
    <w:rsid w:val="00142AB2"/>
    <w:rsid w:val="0014642B"/>
    <w:rsid w:val="00147669"/>
    <w:rsid w:val="001534C0"/>
    <w:rsid w:val="00153A3B"/>
    <w:rsid w:val="00162F94"/>
    <w:rsid w:val="00163C68"/>
    <w:rsid w:val="00166185"/>
    <w:rsid w:val="001663ED"/>
    <w:rsid w:val="0016698C"/>
    <w:rsid w:val="001730D6"/>
    <w:rsid w:val="00184AA3"/>
    <w:rsid w:val="001869E2"/>
    <w:rsid w:val="001870A2"/>
    <w:rsid w:val="00193C4A"/>
    <w:rsid w:val="001A2C03"/>
    <w:rsid w:val="001A2C72"/>
    <w:rsid w:val="001A6F5D"/>
    <w:rsid w:val="001B00D5"/>
    <w:rsid w:val="001B0D48"/>
    <w:rsid w:val="001B3497"/>
    <w:rsid w:val="001B3DE4"/>
    <w:rsid w:val="001C55A6"/>
    <w:rsid w:val="001C7303"/>
    <w:rsid w:val="001D00EC"/>
    <w:rsid w:val="001D288E"/>
    <w:rsid w:val="001E19A8"/>
    <w:rsid w:val="001E40A8"/>
    <w:rsid w:val="001E540F"/>
    <w:rsid w:val="001E681E"/>
    <w:rsid w:val="001F2C57"/>
    <w:rsid w:val="001F3D74"/>
    <w:rsid w:val="001F6B28"/>
    <w:rsid w:val="001F736A"/>
    <w:rsid w:val="0020170B"/>
    <w:rsid w:val="0020451C"/>
    <w:rsid w:val="002071E5"/>
    <w:rsid w:val="0021043F"/>
    <w:rsid w:val="00212DBC"/>
    <w:rsid w:val="00226748"/>
    <w:rsid w:val="00227176"/>
    <w:rsid w:val="002304DC"/>
    <w:rsid w:val="002441AA"/>
    <w:rsid w:val="00247038"/>
    <w:rsid w:val="0025154D"/>
    <w:rsid w:val="00252BFF"/>
    <w:rsid w:val="002575B5"/>
    <w:rsid w:val="00263930"/>
    <w:rsid w:val="00266F3C"/>
    <w:rsid w:val="00267E40"/>
    <w:rsid w:val="00273A55"/>
    <w:rsid w:val="00287A92"/>
    <w:rsid w:val="00291923"/>
    <w:rsid w:val="00292468"/>
    <w:rsid w:val="00292EEA"/>
    <w:rsid w:val="00296EAE"/>
    <w:rsid w:val="002A7307"/>
    <w:rsid w:val="002B34FA"/>
    <w:rsid w:val="002B3C3A"/>
    <w:rsid w:val="002C09CC"/>
    <w:rsid w:val="002D47F7"/>
    <w:rsid w:val="002F5AC5"/>
    <w:rsid w:val="002F7FC4"/>
    <w:rsid w:val="0030622D"/>
    <w:rsid w:val="00313625"/>
    <w:rsid w:val="00313F70"/>
    <w:rsid w:val="00317539"/>
    <w:rsid w:val="00324B2D"/>
    <w:rsid w:val="0032637E"/>
    <w:rsid w:val="0033062B"/>
    <w:rsid w:val="003416C2"/>
    <w:rsid w:val="00346533"/>
    <w:rsid w:val="003473BA"/>
    <w:rsid w:val="00350DD5"/>
    <w:rsid w:val="00356449"/>
    <w:rsid w:val="0036348C"/>
    <w:rsid w:val="003644C7"/>
    <w:rsid w:val="00364C39"/>
    <w:rsid w:val="00365482"/>
    <w:rsid w:val="00380B51"/>
    <w:rsid w:val="00381793"/>
    <w:rsid w:val="00386415"/>
    <w:rsid w:val="00392EB8"/>
    <w:rsid w:val="003A7344"/>
    <w:rsid w:val="003C02E8"/>
    <w:rsid w:val="003C22F8"/>
    <w:rsid w:val="003C2DE2"/>
    <w:rsid w:val="003C42D0"/>
    <w:rsid w:val="003C4A15"/>
    <w:rsid w:val="003C64B9"/>
    <w:rsid w:val="003D43D6"/>
    <w:rsid w:val="003E3075"/>
    <w:rsid w:val="003E51E6"/>
    <w:rsid w:val="003E7790"/>
    <w:rsid w:val="003F1D1F"/>
    <w:rsid w:val="003F2007"/>
    <w:rsid w:val="003F3D2D"/>
    <w:rsid w:val="003F484E"/>
    <w:rsid w:val="004125F8"/>
    <w:rsid w:val="004131B5"/>
    <w:rsid w:val="00416EF8"/>
    <w:rsid w:val="00421D4D"/>
    <w:rsid w:val="00424339"/>
    <w:rsid w:val="00425826"/>
    <w:rsid w:val="00432733"/>
    <w:rsid w:val="00441BCF"/>
    <w:rsid w:val="00451089"/>
    <w:rsid w:val="004534CB"/>
    <w:rsid w:val="004625A4"/>
    <w:rsid w:val="00465DA9"/>
    <w:rsid w:val="004706E4"/>
    <w:rsid w:val="00471C73"/>
    <w:rsid w:val="00475AA9"/>
    <w:rsid w:val="00475EA1"/>
    <w:rsid w:val="00482420"/>
    <w:rsid w:val="00486596"/>
    <w:rsid w:val="00494EC6"/>
    <w:rsid w:val="004A2865"/>
    <w:rsid w:val="004A290C"/>
    <w:rsid w:val="004B05AE"/>
    <w:rsid w:val="004B29A7"/>
    <w:rsid w:val="004B433E"/>
    <w:rsid w:val="004C0480"/>
    <w:rsid w:val="004C4868"/>
    <w:rsid w:val="004C50F7"/>
    <w:rsid w:val="004D4717"/>
    <w:rsid w:val="004E05DB"/>
    <w:rsid w:val="004E2D14"/>
    <w:rsid w:val="004E2D59"/>
    <w:rsid w:val="004E65EF"/>
    <w:rsid w:val="004F5B02"/>
    <w:rsid w:val="005010A1"/>
    <w:rsid w:val="00501DB4"/>
    <w:rsid w:val="0050707C"/>
    <w:rsid w:val="0050724D"/>
    <w:rsid w:val="005126F5"/>
    <w:rsid w:val="0051571A"/>
    <w:rsid w:val="0051691C"/>
    <w:rsid w:val="0052062C"/>
    <w:rsid w:val="00520B1B"/>
    <w:rsid w:val="0052272A"/>
    <w:rsid w:val="005306D6"/>
    <w:rsid w:val="00535867"/>
    <w:rsid w:val="00535CA2"/>
    <w:rsid w:val="0053725F"/>
    <w:rsid w:val="0054081D"/>
    <w:rsid w:val="00541CB3"/>
    <w:rsid w:val="00547988"/>
    <w:rsid w:val="00557FFA"/>
    <w:rsid w:val="0056144B"/>
    <w:rsid w:val="00582ED9"/>
    <w:rsid w:val="00583016"/>
    <w:rsid w:val="00583253"/>
    <w:rsid w:val="005843CC"/>
    <w:rsid w:val="005876F6"/>
    <w:rsid w:val="00587FCD"/>
    <w:rsid w:val="00593EC7"/>
    <w:rsid w:val="00595730"/>
    <w:rsid w:val="005A6943"/>
    <w:rsid w:val="005B2008"/>
    <w:rsid w:val="005B5D03"/>
    <w:rsid w:val="005C103A"/>
    <w:rsid w:val="005C16A4"/>
    <w:rsid w:val="005C22DD"/>
    <w:rsid w:val="005C32EE"/>
    <w:rsid w:val="005C66FA"/>
    <w:rsid w:val="005D0CC2"/>
    <w:rsid w:val="005D42B5"/>
    <w:rsid w:val="005D520E"/>
    <w:rsid w:val="005D73EE"/>
    <w:rsid w:val="005D761A"/>
    <w:rsid w:val="005E52AB"/>
    <w:rsid w:val="005F5DB8"/>
    <w:rsid w:val="005F6380"/>
    <w:rsid w:val="00601038"/>
    <w:rsid w:val="0060610A"/>
    <w:rsid w:val="006121DF"/>
    <w:rsid w:val="00620348"/>
    <w:rsid w:val="00623537"/>
    <w:rsid w:val="00635413"/>
    <w:rsid w:val="0064468B"/>
    <w:rsid w:val="00645F46"/>
    <w:rsid w:val="00646168"/>
    <w:rsid w:val="00653F3F"/>
    <w:rsid w:val="00654205"/>
    <w:rsid w:val="006579B4"/>
    <w:rsid w:val="00657D53"/>
    <w:rsid w:val="00660FB4"/>
    <w:rsid w:val="0066474E"/>
    <w:rsid w:val="00664B2D"/>
    <w:rsid w:val="00672356"/>
    <w:rsid w:val="00683ED0"/>
    <w:rsid w:val="00684263"/>
    <w:rsid w:val="006848DB"/>
    <w:rsid w:val="006906D0"/>
    <w:rsid w:val="00693E8B"/>
    <w:rsid w:val="00695B42"/>
    <w:rsid w:val="00695BD4"/>
    <w:rsid w:val="006A256A"/>
    <w:rsid w:val="006A40DA"/>
    <w:rsid w:val="006B69A9"/>
    <w:rsid w:val="006B7F35"/>
    <w:rsid w:val="006C4B7D"/>
    <w:rsid w:val="006C607C"/>
    <w:rsid w:val="006C6725"/>
    <w:rsid w:val="006C6D2C"/>
    <w:rsid w:val="006D06C1"/>
    <w:rsid w:val="006D47A8"/>
    <w:rsid w:val="006D7D37"/>
    <w:rsid w:val="006E0318"/>
    <w:rsid w:val="006F0C0D"/>
    <w:rsid w:val="006F0CCC"/>
    <w:rsid w:val="006F1369"/>
    <w:rsid w:val="006F39EC"/>
    <w:rsid w:val="00701793"/>
    <w:rsid w:val="00703EBE"/>
    <w:rsid w:val="0070635E"/>
    <w:rsid w:val="00715710"/>
    <w:rsid w:val="00715ED2"/>
    <w:rsid w:val="007224B3"/>
    <w:rsid w:val="007231CE"/>
    <w:rsid w:val="0072569E"/>
    <w:rsid w:val="00726FBF"/>
    <w:rsid w:val="00737237"/>
    <w:rsid w:val="007415EA"/>
    <w:rsid w:val="00741872"/>
    <w:rsid w:val="00741A00"/>
    <w:rsid w:val="00743E7D"/>
    <w:rsid w:val="00747B69"/>
    <w:rsid w:val="00747DC4"/>
    <w:rsid w:val="00757B72"/>
    <w:rsid w:val="00772B43"/>
    <w:rsid w:val="00773C69"/>
    <w:rsid w:val="00775976"/>
    <w:rsid w:val="007765C4"/>
    <w:rsid w:val="007841A2"/>
    <w:rsid w:val="007859DA"/>
    <w:rsid w:val="00786C12"/>
    <w:rsid w:val="007873A9"/>
    <w:rsid w:val="007902D9"/>
    <w:rsid w:val="00797CB1"/>
    <w:rsid w:val="007A0CF5"/>
    <w:rsid w:val="007A1828"/>
    <w:rsid w:val="007A1AEE"/>
    <w:rsid w:val="007A20EC"/>
    <w:rsid w:val="007A50B0"/>
    <w:rsid w:val="007B25A2"/>
    <w:rsid w:val="007B2E93"/>
    <w:rsid w:val="007B4F03"/>
    <w:rsid w:val="007B7EAA"/>
    <w:rsid w:val="007D00AD"/>
    <w:rsid w:val="007D25FA"/>
    <w:rsid w:val="007D60B4"/>
    <w:rsid w:val="007E0D64"/>
    <w:rsid w:val="007E1091"/>
    <w:rsid w:val="007E3453"/>
    <w:rsid w:val="007E64C5"/>
    <w:rsid w:val="007F1E60"/>
    <w:rsid w:val="007F322D"/>
    <w:rsid w:val="008053C0"/>
    <w:rsid w:val="008069A3"/>
    <w:rsid w:val="00811EDC"/>
    <w:rsid w:val="008139E9"/>
    <w:rsid w:val="0082114C"/>
    <w:rsid w:val="00823C0E"/>
    <w:rsid w:val="00824C5B"/>
    <w:rsid w:val="008277D9"/>
    <w:rsid w:val="0083417D"/>
    <w:rsid w:val="00834961"/>
    <w:rsid w:val="008349ED"/>
    <w:rsid w:val="00835076"/>
    <w:rsid w:val="00840204"/>
    <w:rsid w:val="00850AEB"/>
    <w:rsid w:val="00851B98"/>
    <w:rsid w:val="008535F3"/>
    <w:rsid w:val="008603B1"/>
    <w:rsid w:val="00863E85"/>
    <w:rsid w:val="00870FBF"/>
    <w:rsid w:val="00877C50"/>
    <w:rsid w:val="00880202"/>
    <w:rsid w:val="0088486D"/>
    <w:rsid w:val="00885DD5"/>
    <w:rsid w:val="0088655D"/>
    <w:rsid w:val="008962C6"/>
    <w:rsid w:val="008965D3"/>
    <w:rsid w:val="008A0E44"/>
    <w:rsid w:val="008A57A0"/>
    <w:rsid w:val="008A7401"/>
    <w:rsid w:val="008B122A"/>
    <w:rsid w:val="008B3C03"/>
    <w:rsid w:val="008C0F75"/>
    <w:rsid w:val="008C1171"/>
    <w:rsid w:val="008D7725"/>
    <w:rsid w:val="008E39A8"/>
    <w:rsid w:val="00900D9E"/>
    <w:rsid w:val="00903745"/>
    <w:rsid w:val="00905CB2"/>
    <w:rsid w:val="009108E8"/>
    <w:rsid w:val="0091323B"/>
    <w:rsid w:val="00916177"/>
    <w:rsid w:val="00921686"/>
    <w:rsid w:val="00923B8E"/>
    <w:rsid w:val="009273A7"/>
    <w:rsid w:val="0093198F"/>
    <w:rsid w:val="0093714E"/>
    <w:rsid w:val="00942FC3"/>
    <w:rsid w:val="00952D95"/>
    <w:rsid w:val="009601B7"/>
    <w:rsid w:val="009609A4"/>
    <w:rsid w:val="00961A81"/>
    <w:rsid w:val="009663D7"/>
    <w:rsid w:val="00985A3E"/>
    <w:rsid w:val="009937E3"/>
    <w:rsid w:val="009937F4"/>
    <w:rsid w:val="009968DE"/>
    <w:rsid w:val="00997297"/>
    <w:rsid w:val="009A0CF4"/>
    <w:rsid w:val="009A391A"/>
    <w:rsid w:val="009A4637"/>
    <w:rsid w:val="009B064C"/>
    <w:rsid w:val="009B0F85"/>
    <w:rsid w:val="009B6F8D"/>
    <w:rsid w:val="009C0AB0"/>
    <w:rsid w:val="009C1617"/>
    <w:rsid w:val="009C6C43"/>
    <w:rsid w:val="009D2122"/>
    <w:rsid w:val="009D264C"/>
    <w:rsid w:val="009D2D36"/>
    <w:rsid w:val="009D36D2"/>
    <w:rsid w:val="009D3D76"/>
    <w:rsid w:val="009D5407"/>
    <w:rsid w:val="009D5808"/>
    <w:rsid w:val="009D75E4"/>
    <w:rsid w:val="009E19C1"/>
    <w:rsid w:val="009E58D6"/>
    <w:rsid w:val="009E6A9A"/>
    <w:rsid w:val="009F3077"/>
    <w:rsid w:val="009F35FB"/>
    <w:rsid w:val="00A015D6"/>
    <w:rsid w:val="00A04463"/>
    <w:rsid w:val="00A11C66"/>
    <w:rsid w:val="00A15F29"/>
    <w:rsid w:val="00A16B87"/>
    <w:rsid w:val="00A23AEC"/>
    <w:rsid w:val="00A24CF8"/>
    <w:rsid w:val="00A26001"/>
    <w:rsid w:val="00A30259"/>
    <w:rsid w:val="00A32632"/>
    <w:rsid w:val="00A44321"/>
    <w:rsid w:val="00A44650"/>
    <w:rsid w:val="00A50449"/>
    <w:rsid w:val="00A52F53"/>
    <w:rsid w:val="00A5443C"/>
    <w:rsid w:val="00A57F30"/>
    <w:rsid w:val="00A635B7"/>
    <w:rsid w:val="00A639B9"/>
    <w:rsid w:val="00A703DA"/>
    <w:rsid w:val="00A803EE"/>
    <w:rsid w:val="00A80BA8"/>
    <w:rsid w:val="00A81A97"/>
    <w:rsid w:val="00A83FBF"/>
    <w:rsid w:val="00A94265"/>
    <w:rsid w:val="00A9719F"/>
    <w:rsid w:val="00AA611C"/>
    <w:rsid w:val="00AC1B84"/>
    <w:rsid w:val="00AC22DE"/>
    <w:rsid w:val="00AE01EC"/>
    <w:rsid w:val="00AF36C4"/>
    <w:rsid w:val="00AF7CE3"/>
    <w:rsid w:val="00B01E6B"/>
    <w:rsid w:val="00B03ECE"/>
    <w:rsid w:val="00B22110"/>
    <w:rsid w:val="00B2262F"/>
    <w:rsid w:val="00B22B9E"/>
    <w:rsid w:val="00B34B51"/>
    <w:rsid w:val="00B41F79"/>
    <w:rsid w:val="00B43BA3"/>
    <w:rsid w:val="00B51B67"/>
    <w:rsid w:val="00B53128"/>
    <w:rsid w:val="00B54830"/>
    <w:rsid w:val="00B55962"/>
    <w:rsid w:val="00B64AA5"/>
    <w:rsid w:val="00B65502"/>
    <w:rsid w:val="00B67879"/>
    <w:rsid w:val="00B72E83"/>
    <w:rsid w:val="00B7356E"/>
    <w:rsid w:val="00B73E5D"/>
    <w:rsid w:val="00B74E2D"/>
    <w:rsid w:val="00B7559F"/>
    <w:rsid w:val="00B76170"/>
    <w:rsid w:val="00B80D2E"/>
    <w:rsid w:val="00B828C0"/>
    <w:rsid w:val="00B84001"/>
    <w:rsid w:val="00B874B0"/>
    <w:rsid w:val="00B95793"/>
    <w:rsid w:val="00BA1F23"/>
    <w:rsid w:val="00BB083D"/>
    <w:rsid w:val="00BB3515"/>
    <w:rsid w:val="00BC0390"/>
    <w:rsid w:val="00BC1CF6"/>
    <w:rsid w:val="00BC63E8"/>
    <w:rsid w:val="00BC6D40"/>
    <w:rsid w:val="00BD16B9"/>
    <w:rsid w:val="00BD4B7C"/>
    <w:rsid w:val="00BD4CD3"/>
    <w:rsid w:val="00BD50F3"/>
    <w:rsid w:val="00BE195C"/>
    <w:rsid w:val="00BE2EA4"/>
    <w:rsid w:val="00BE4733"/>
    <w:rsid w:val="00BF1FE7"/>
    <w:rsid w:val="00BF2AE9"/>
    <w:rsid w:val="00BF32EF"/>
    <w:rsid w:val="00BF7BF2"/>
    <w:rsid w:val="00C00630"/>
    <w:rsid w:val="00C01244"/>
    <w:rsid w:val="00C02207"/>
    <w:rsid w:val="00C123C0"/>
    <w:rsid w:val="00C124A3"/>
    <w:rsid w:val="00C152B2"/>
    <w:rsid w:val="00C218A6"/>
    <w:rsid w:val="00C43C2D"/>
    <w:rsid w:val="00C44B89"/>
    <w:rsid w:val="00C5128E"/>
    <w:rsid w:val="00C52223"/>
    <w:rsid w:val="00C56B77"/>
    <w:rsid w:val="00C62580"/>
    <w:rsid w:val="00C65100"/>
    <w:rsid w:val="00C66F0C"/>
    <w:rsid w:val="00C7584E"/>
    <w:rsid w:val="00C76284"/>
    <w:rsid w:val="00C77946"/>
    <w:rsid w:val="00C849A0"/>
    <w:rsid w:val="00C84F72"/>
    <w:rsid w:val="00C94996"/>
    <w:rsid w:val="00CA68D8"/>
    <w:rsid w:val="00CB24DB"/>
    <w:rsid w:val="00CB5D07"/>
    <w:rsid w:val="00CB7B47"/>
    <w:rsid w:val="00CC26D6"/>
    <w:rsid w:val="00CD4F50"/>
    <w:rsid w:val="00CE2D9A"/>
    <w:rsid w:val="00CE3240"/>
    <w:rsid w:val="00CE39F4"/>
    <w:rsid w:val="00CE5CAE"/>
    <w:rsid w:val="00CF3261"/>
    <w:rsid w:val="00CF627B"/>
    <w:rsid w:val="00D00802"/>
    <w:rsid w:val="00D00D0E"/>
    <w:rsid w:val="00D032C8"/>
    <w:rsid w:val="00D12D60"/>
    <w:rsid w:val="00D224C2"/>
    <w:rsid w:val="00D27280"/>
    <w:rsid w:val="00D3493F"/>
    <w:rsid w:val="00D40C8C"/>
    <w:rsid w:val="00D41543"/>
    <w:rsid w:val="00D42A62"/>
    <w:rsid w:val="00D42DB1"/>
    <w:rsid w:val="00D47334"/>
    <w:rsid w:val="00D51D58"/>
    <w:rsid w:val="00D53858"/>
    <w:rsid w:val="00D538F8"/>
    <w:rsid w:val="00D66E8E"/>
    <w:rsid w:val="00D7425E"/>
    <w:rsid w:val="00D743D4"/>
    <w:rsid w:val="00D77BC6"/>
    <w:rsid w:val="00D8143A"/>
    <w:rsid w:val="00D85833"/>
    <w:rsid w:val="00D929A7"/>
    <w:rsid w:val="00D964EF"/>
    <w:rsid w:val="00DA1FF5"/>
    <w:rsid w:val="00DA2836"/>
    <w:rsid w:val="00DA362D"/>
    <w:rsid w:val="00DA4128"/>
    <w:rsid w:val="00DA511E"/>
    <w:rsid w:val="00DA712D"/>
    <w:rsid w:val="00DB0E43"/>
    <w:rsid w:val="00DB59BC"/>
    <w:rsid w:val="00DB62D8"/>
    <w:rsid w:val="00DB7CAC"/>
    <w:rsid w:val="00DC0E99"/>
    <w:rsid w:val="00DC1A0F"/>
    <w:rsid w:val="00DC5DB0"/>
    <w:rsid w:val="00DC6787"/>
    <w:rsid w:val="00DC6CF5"/>
    <w:rsid w:val="00DC72C0"/>
    <w:rsid w:val="00DD2AC5"/>
    <w:rsid w:val="00DD39F2"/>
    <w:rsid w:val="00DD3C2E"/>
    <w:rsid w:val="00DD4ABB"/>
    <w:rsid w:val="00DD5BCE"/>
    <w:rsid w:val="00DD7015"/>
    <w:rsid w:val="00DE18F4"/>
    <w:rsid w:val="00DE3502"/>
    <w:rsid w:val="00DE3B22"/>
    <w:rsid w:val="00DE54C9"/>
    <w:rsid w:val="00DE5F6E"/>
    <w:rsid w:val="00DE619A"/>
    <w:rsid w:val="00DE6518"/>
    <w:rsid w:val="00DF35FD"/>
    <w:rsid w:val="00E0337E"/>
    <w:rsid w:val="00E05692"/>
    <w:rsid w:val="00E07648"/>
    <w:rsid w:val="00E1038E"/>
    <w:rsid w:val="00E15DF0"/>
    <w:rsid w:val="00E20069"/>
    <w:rsid w:val="00E21409"/>
    <w:rsid w:val="00E2543F"/>
    <w:rsid w:val="00E31EF0"/>
    <w:rsid w:val="00E438E0"/>
    <w:rsid w:val="00E47CBB"/>
    <w:rsid w:val="00E56481"/>
    <w:rsid w:val="00E56C86"/>
    <w:rsid w:val="00E57CDB"/>
    <w:rsid w:val="00E62DB8"/>
    <w:rsid w:val="00E6313C"/>
    <w:rsid w:val="00E66E31"/>
    <w:rsid w:val="00E76ED6"/>
    <w:rsid w:val="00E8039B"/>
    <w:rsid w:val="00E834AC"/>
    <w:rsid w:val="00E83D9D"/>
    <w:rsid w:val="00E86D08"/>
    <w:rsid w:val="00E87528"/>
    <w:rsid w:val="00E97E44"/>
    <w:rsid w:val="00EA011A"/>
    <w:rsid w:val="00EA1236"/>
    <w:rsid w:val="00EB0ABE"/>
    <w:rsid w:val="00EB4075"/>
    <w:rsid w:val="00EC01E0"/>
    <w:rsid w:val="00EC07D9"/>
    <w:rsid w:val="00EC27BB"/>
    <w:rsid w:val="00EC336A"/>
    <w:rsid w:val="00EC5F2E"/>
    <w:rsid w:val="00ED2268"/>
    <w:rsid w:val="00ED68DF"/>
    <w:rsid w:val="00ED6DBA"/>
    <w:rsid w:val="00EF0E28"/>
    <w:rsid w:val="00EF1472"/>
    <w:rsid w:val="00EF4201"/>
    <w:rsid w:val="00EF4279"/>
    <w:rsid w:val="00EF55C9"/>
    <w:rsid w:val="00EF6662"/>
    <w:rsid w:val="00F010DE"/>
    <w:rsid w:val="00F0599C"/>
    <w:rsid w:val="00F05CEE"/>
    <w:rsid w:val="00F12101"/>
    <w:rsid w:val="00F14775"/>
    <w:rsid w:val="00F14D7F"/>
    <w:rsid w:val="00F1573A"/>
    <w:rsid w:val="00F23936"/>
    <w:rsid w:val="00F3114F"/>
    <w:rsid w:val="00F4343D"/>
    <w:rsid w:val="00F47818"/>
    <w:rsid w:val="00F55878"/>
    <w:rsid w:val="00F61480"/>
    <w:rsid w:val="00F67C0F"/>
    <w:rsid w:val="00F72D1A"/>
    <w:rsid w:val="00F74639"/>
    <w:rsid w:val="00F80B78"/>
    <w:rsid w:val="00F967A8"/>
    <w:rsid w:val="00F97E4D"/>
    <w:rsid w:val="00FA37F3"/>
    <w:rsid w:val="00FA5F4B"/>
    <w:rsid w:val="00FB03D2"/>
    <w:rsid w:val="00FB6207"/>
    <w:rsid w:val="00FC0789"/>
    <w:rsid w:val="00FC1CC9"/>
    <w:rsid w:val="00FC4BD6"/>
    <w:rsid w:val="00FC5614"/>
    <w:rsid w:val="00FD14DE"/>
    <w:rsid w:val="00FD4405"/>
    <w:rsid w:val="00FD4A28"/>
    <w:rsid w:val="00FD55CE"/>
    <w:rsid w:val="00FD71F3"/>
    <w:rsid w:val="00FE01C3"/>
    <w:rsid w:val="00FE1C5B"/>
    <w:rsid w:val="00FE22B6"/>
    <w:rsid w:val="00FE273E"/>
    <w:rsid w:val="00FE3422"/>
    <w:rsid w:val="00FE70D9"/>
    <w:rsid w:val="00FF1AF3"/>
    <w:rsid w:val="00FF3219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7F891A"/>
  <w15:chartTrackingRefBased/>
  <w15:docId w15:val="{7E4DCBA9-B1D0-4DEB-9AE4-664AC850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537"/>
  </w:style>
  <w:style w:type="paragraph" w:styleId="Titre1">
    <w:name w:val="heading 1"/>
    <w:aliases w:val="TexteTitre1,Heading1,Titre1,R&amp;S - Titre 1,H1,Header1,L1 Heading 1,h,ITT t1,Level 1,Level 11,h1,II+,I,H11,H12,H13,H14,H15,H16,H17,H18,H111,H121,H131,H141,H151,H161,H171,H19,H112,H122,H132,H142,H152,H162,H172,H181,H1111,H1211,H1311,H1411,H1511,t1"/>
    <w:basedOn w:val="Normal"/>
    <w:next w:val="Normal"/>
    <w:qFormat/>
    <w:rsid w:val="00741872"/>
    <w:pPr>
      <w:pageBreakBefore/>
      <w:widowControl w:val="0"/>
      <w:numPr>
        <w:numId w:val="1"/>
      </w:numPr>
      <w:pBdr>
        <w:bottom w:val="single" w:sz="12" w:space="4" w:color="000080"/>
      </w:pBdr>
      <w:tabs>
        <w:tab w:val="left" w:pos="1134"/>
        <w:tab w:val="right" w:pos="9072"/>
      </w:tabs>
      <w:spacing w:before="120" w:after="240"/>
      <w:jc w:val="both"/>
      <w:outlineLvl w:val="0"/>
    </w:pPr>
    <w:rPr>
      <w:rFonts w:ascii="Arial Gras" w:hAnsi="Arial Gras"/>
      <w:b/>
      <w:caps/>
      <w:color w:val="000080"/>
      <w:kern w:val="28"/>
      <w:sz w:val="28"/>
      <w:szCs w:val="28"/>
    </w:rPr>
  </w:style>
  <w:style w:type="paragraph" w:styleId="Titre2">
    <w:name w:val="heading 2"/>
    <w:aliases w:val="Titre 21,t2.T2,TexteTitre2,R&amp;S - Titre 2,H2,h2,t2,l2,L1 Heading 2,2,Header2,ITT t2,H2-Heading 2,Header 2,22,heading2,H2-Heading 21,Header 21,l21,Header21,h21,221,heading21,H2-Heading 22,Header 22,l22,Header22,h22,222,heading22,H2-Heading 23,H21"/>
    <w:basedOn w:val="Normal"/>
    <w:next w:val="Normal"/>
    <w:qFormat/>
    <w:rsid w:val="00741872"/>
    <w:pPr>
      <w:keepNext/>
      <w:keepLines/>
      <w:numPr>
        <w:ilvl w:val="1"/>
        <w:numId w:val="1"/>
      </w:numPr>
      <w:spacing w:before="240" w:after="240"/>
      <w:outlineLvl w:val="1"/>
    </w:pPr>
    <w:rPr>
      <w:rFonts w:ascii="Arial Gras" w:hAnsi="Arial Gras"/>
      <w:b/>
      <w:caps/>
      <w:color w:val="000080"/>
      <w:sz w:val="24"/>
      <w:szCs w:val="24"/>
      <w:u w:val="single"/>
    </w:rPr>
  </w:style>
  <w:style w:type="paragraph" w:styleId="Titre3">
    <w:name w:val="heading 3"/>
    <w:aliases w:val="H3,subhead,h3,1.,TF-Overskrift 3,KSC Heading 3,u3,t3,chapitre 1.1.1,t31,3,alltoc,Level 3 Head,T3,level3,l3,h31,PARA3,PARA31,HHHeading,HHHeading1,HHHeading2,HHHeading3,HHHeading4,HHHeading5,HHHeading6,HHHeading7,HHHeading8,HHHeading9,heading c"/>
    <w:basedOn w:val="Normal"/>
    <w:next w:val="Normal"/>
    <w:qFormat/>
    <w:rsid w:val="00741872"/>
    <w:pPr>
      <w:keepNext/>
      <w:keepLines/>
      <w:numPr>
        <w:ilvl w:val="2"/>
        <w:numId w:val="1"/>
      </w:numPr>
      <w:spacing w:before="120" w:after="240"/>
      <w:jc w:val="both"/>
      <w:outlineLvl w:val="2"/>
    </w:pPr>
    <w:rPr>
      <w:rFonts w:ascii="Arial Gras" w:hAnsi="Arial Gras"/>
      <w:b/>
      <w:caps/>
      <w:color w:val="000080"/>
      <w:sz w:val="22"/>
      <w:szCs w:val="22"/>
      <w:u w:val="single"/>
    </w:rPr>
  </w:style>
  <w:style w:type="paragraph" w:styleId="Titre4">
    <w:name w:val="heading 4"/>
    <w:aliases w:val="niveau 2,h4,chapitre 1.1.1.1,Heading  4,a.,H4,4,Head4,T4,list 2,PA Micro Section,Sub sub heading,t4,Krav,4heading,L1 Heading 4,l4,I4,Ref Heading 1,rh1,Dash,R&amp;S - Titre 4,(Shift Ctrl 4),Titre 41,t4.T4,l4+toc4,H4-Heading 4,heading4,Heading4,I41"/>
    <w:basedOn w:val="Normal"/>
    <w:next w:val="Normal"/>
    <w:qFormat/>
    <w:rsid w:val="00741872"/>
    <w:pPr>
      <w:keepNext/>
      <w:numPr>
        <w:ilvl w:val="3"/>
        <w:numId w:val="1"/>
      </w:numPr>
      <w:tabs>
        <w:tab w:val="left" w:pos="1134"/>
      </w:tabs>
      <w:spacing w:before="240" w:after="240"/>
      <w:jc w:val="both"/>
      <w:outlineLvl w:val="3"/>
    </w:pPr>
    <w:rPr>
      <w:rFonts w:ascii="Arial" w:hAnsi="Arial"/>
      <w:b/>
      <w:color w:val="000080"/>
      <w:u w:val="single"/>
    </w:rPr>
  </w:style>
  <w:style w:type="paragraph" w:styleId="Titre5">
    <w:name w:val="heading 5"/>
    <w:aliases w:val="Roman list,H5,Roman list1,Roman list2,Roman list11,Roman list3,Roman list12,Roman list21,Roman list111,T5,a-head line,PA Pico Section,Sub sub sub heading,Roman list4,Roman list5,Roman list6,Roman list7,Roman list8,Roman list9,PIM 5,5,l5,Dot,h5"/>
    <w:basedOn w:val="Normal"/>
    <w:next w:val="Normal"/>
    <w:qFormat/>
    <w:rsid w:val="00741872"/>
    <w:pPr>
      <w:numPr>
        <w:ilvl w:val="4"/>
        <w:numId w:val="1"/>
      </w:numPr>
      <w:spacing w:before="60" w:after="60"/>
      <w:jc w:val="both"/>
      <w:outlineLvl w:val="4"/>
    </w:pPr>
    <w:rPr>
      <w:rFonts w:ascii="Arial" w:hAnsi="Arial"/>
      <w:b/>
      <w:color w:val="000080"/>
      <w:u w:val="single"/>
      <w:lang w:val="en-GB"/>
    </w:rPr>
  </w:style>
  <w:style w:type="paragraph" w:styleId="Titre6">
    <w:name w:val="heading 6"/>
    <w:basedOn w:val="Titre5"/>
    <w:next w:val="Normal"/>
    <w:qFormat/>
    <w:rsid w:val="00741872"/>
    <w:pPr>
      <w:numPr>
        <w:ilvl w:val="5"/>
      </w:numPr>
      <w:outlineLvl w:val="5"/>
    </w:pPr>
  </w:style>
  <w:style w:type="paragraph" w:styleId="Titre7">
    <w:name w:val="heading 7"/>
    <w:aliases w:val="letter list,lettered list,7,ExhibitTitle,Objective,heading7,req3,st,L7,letter list1,letter list2,letter list3,letter list4,letter list5,letter list6,letter list7,letter list8,letter list9,PIM 7,l7,ITT t7,PA Appendix Major,Legal Level 1.1."/>
    <w:basedOn w:val="Titre6"/>
    <w:next w:val="Normal"/>
    <w:qFormat/>
    <w:rsid w:val="00741872"/>
    <w:pPr>
      <w:numPr>
        <w:ilvl w:val="6"/>
      </w:numPr>
      <w:outlineLvl w:val="6"/>
    </w:pPr>
  </w:style>
  <w:style w:type="paragraph" w:styleId="Titre8">
    <w:name w:val="heading 8"/>
    <w:aliases w:val="action, action,8,FigureTitle,Condition,requirement,req2,req,Legal Level 1.1.1., action1, action2, action3, action4, action5, action6, action7, action8,l8,action1,action2,action11,action3,action4,action5,action6,action7,action12,action21"/>
    <w:basedOn w:val="Titre7"/>
    <w:next w:val="Normal"/>
    <w:qFormat/>
    <w:rsid w:val="00741872"/>
    <w:pPr>
      <w:numPr>
        <w:ilvl w:val="7"/>
      </w:numPr>
      <w:outlineLvl w:val="7"/>
    </w:pPr>
    <w:rPr>
      <w:rFonts w:cs="Arial"/>
      <w:iCs/>
    </w:rPr>
  </w:style>
  <w:style w:type="paragraph" w:styleId="Titre9">
    <w:name w:val="heading 9"/>
    <w:aliases w:val="progress, progress,Titre 10,9,TableTitle,Cond'l Reqt.,rb,req bullet,req1,App1,App Heading, progress1, progress2, progress3, progress4, progress5, progress6, progress7, progress8,PIM 9,Legal Level 1.1.1.1.,Aspekt,progress1,progress2,progress11"/>
    <w:basedOn w:val="Titre8"/>
    <w:next w:val="Normal"/>
    <w:qFormat/>
    <w:rsid w:val="00741872"/>
    <w:pPr>
      <w:numPr>
        <w:ilvl w:val="8"/>
      </w:numPr>
      <w:outlineLvl w:val="8"/>
    </w:pPr>
    <w:rPr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Pr>
      <w:vertAlign w:val="superscript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Lienhypertexte">
    <w:name w:val="Hyperlink"/>
    <w:rPr>
      <w:color w:val="0000FF"/>
      <w:u w:val="single"/>
    </w:rPr>
  </w:style>
  <w:style w:type="paragraph" w:customStyle="1" w:styleId="Normaltableau">
    <w:name w:val="Normal tableau"/>
    <w:basedOn w:val="Normal"/>
    <w:pPr>
      <w:keepLines/>
      <w:spacing w:before="120" w:after="120"/>
    </w:pPr>
    <w:rPr>
      <w:sz w:val="24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R1">
    <w:name w:val="R1"/>
    <w:basedOn w:val="Normal"/>
    <w:next w:val="R1sanspoint"/>
    <w:pPr>
      <w:keepLines/>
      <w:spacing w:before="180"/>
      <w:ind w:left="1418" w:hanging="284"/>
      <w:jc w:val="both"/>
    </w:pPr>
    <w:rPr>
      <w:sz w:val="24"/>
      <w:szCs w:val="24"/>
    </w:rPr>
  </w:style>
  <w:style w:type="paragraph" w:customStyle="1" w:styleId="R1sanspoint">
    <w:name w:val="R1 sans point"/>
    <w:basedOn w:val="R1"/>
    <w:pPr>
      <w:ind w:firstLine="0"/>
    </w:pPr>
  </w:style>
  <w:style w:type="paragraph" w:customStyle="1" w:styleId="Retraitt3">
    <w:name w:val="Retrait t3"/>
    <w:basedOn w:val="Retraitnormal"/>
    <w:pPr>
      <w:spacing w:before="360"/>
      <w:ind w:left="567"/>
      <w:jc w:val="both"/>
    </w:pPr>
    <w:rPr>
      <w:sz w:val="24"/>
    </w:rPr>
  </w:style>
  <w:style w:type="paragraph" w:styleId="Retraitnormal">
    <w:name w:val="Normal Indent"/>
    <w:basedOn w:val="Normal"/>
    <w:pPr>
      <w:ind w:left="708"/>
    </w:pPr>
  </w:style>
  <w:style w:type="character" w:styleId="Numrodepage">
    <w:name w:val="page number"/>
    <w:basedOn w:val="Policepardfaut"/>
  </w:style>
  <w:style w:type="paragraph" w:customStyle="1" w:styleId="NormalArial">
    <w:name w:val="Normal +Arial"/>
    <w:basedOn w:val="Normal"/>
    <w:rsid w:val="00A57F30"/>
    <w:pPr>
      <w:spacing w:before="48" w:after="48"/>
      <w:jc w:val="center"/>
    </w:pPr>
  </w:style>
  <w:style w:type="paragraph" w:customStyle="1" w:styleId="-Boule">
    <w:name w:val="-Boule"/>
    <w:basedOn w:val="Normal"/>
    <w:rsid w:val="0064468B"/>
    <w:pPr>
      <w:numPr>
        <w:numId w:val="2"/>
      </w:num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hAnsi="Arial"/>
    </w:rPr>
  </w:style>
  <w:style w:type="character" w:customStyle="1" w:styleId="shadjkacem">
    <w:name w:val="s.hadjkacem"/>
    <w:semiHidden/>
    <w:rsid w:val="00672356"/>
    <w:rPr>
      <w:rFonts w:ascii="Arial" w:hAnsi="Arial" w:cs="Arial"/>
      <w:color w:val="000080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5B2008"/>
    <w:pPr>
      <w:ind w:left="720"/>
    </w:pPr>
    <w:rPr>
      <w:rFonts w:eastAsia="Calibri"/>
      <w:sz w:val="24"/>
      <w:szCs w:val="24"/>
    </w:rPr>
  </w:style>
  <w:style w:type="paragraph" w:customStyle="1" w:styleId="Default">
    <w:name w:val="Default"/>
    <w:rsid w:val="00D929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puces">
    <w:name w:val="List Bullet"/>
    <w:basedOn w:val="Normal"/>
    <w:rsid w:val="0083417D"/>
    <w:pPr>
      <w:numPr>
        <w:numId w:val="3"/>
      </w:numPr>
      <w:spacing w:before="60" w:after="60"/>
      <w:jc w:val="both"/>
    </w:pPr>
    <w:rPr>
      <w:rFonts w:ascii="Arial" w:hAnsi="Arial"/>
    </w:rPr>
  </w:style>
  <w:style w:type="paragraph" w:customStyle="1" w:styleId="puce4">
    <w:name w:val="puce 4"/>
    <w:basedOn w:val="Normal"/>
    <w:rsid w:val="0083417D"/>
    <w:pPr>
      <w:numPr>
        <w:numId w:val="4"/>
      </w:numPr>
      <w:spacing w:before="20" w:after="20"/>
      <w:ind w:left="2552"/>
      <w:jc w:val="both"/>
    </w:pPr>
    <w:rPr>
      <w:rFonts w:ascii="Arial" w:hAnsi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BF32EF"/>
    <w:rPr>
      <w:rFonts w:eastAsia="Calibri"/>
      <w:sz w:val="24"/>
      <w:szCs w:val="24"/>
    </w:rPr>
  </w:style>
  <w:style w:type="paragraph" w:customStyle="1" w:styleId="puce1">
    <w:name w:val="puce 1"/>
    <w:basedOn w:val="Normal"/>
    <w:rsid w:val="00BF32EF"/>
    <w:pPr>
      <w:numPr>
        <w:numId w:val="5"/>
      </w:numPr>
      <w:spacing w:before="60" w:after="60"/>
      <w:jc w:val="both"/>
    </w:pPr>
    <w:rPr>
      <w:rFonts w:ascii="Arial" w:eastAsia="Calibri" w:hAnsi="Arial"/>
    </w:rPr>
  </w:style>
  <w:style w:type="table" w:styleId="Grilledutableau">
    <w:name w:val="Table Grid"/>
    <w:basedOn w:val="TableauNormal"/>
    <w:rsid w:val="00347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0">
    <w:name w:val="TT 0"/>
    <w:basedOn w:val="Normal"/>
    <w:rsid w:val="00DB7CAC"/>
    <w:pPr>
      <w:jc w:val="center"/>
    </w:pPr>
    <w:rPr>
      <w:rFonts w:eastAsia="Calibri"/>
      <w:b/>
      <w:color w:val="000080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mri\Documents\Mod&#232;les%20Office%20personnalis&#233;s\FCXXX_Fiche%20de%20relecture%201.0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288F8-8A11-42AA-8A78-26BA6377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FCXXX_Fiche de relecture 1.0.dotm</Template>
  <TotalTime>34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remarques et d'inspections</vt:lpstr>
      <vt:lpstr>Fiche de remarques et d'inspections</vt:lpstr>
    </vt:vector>
  </TitlesOfParts>
  <Company>Steria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remarques et d'inspections</dc:title>
  <dc:subject>1.2</dc:subject>
  <dc:creator>Yassine AMRI</dc:creator>
  <cp:keywords>21/02/02</cp:keywords>
  <dc:description>Projet : documentation</dc:description>
  <cp:lastModifiedBy>Yassine AMRI</cp:lastModifiedBy>
  <cp:revision>7</cp:revision>
  <cp:lastPrinted>2013-08-29T13:26:00Z</cp:lastPrinted>
  <dcterms:created xsi:type="dcterms:W3CDTF">2021-06-25T15:35:00Z</dcterms:created>
  <dcterms:modified xsi:type="dcterms:W3CDTF">2021-08-17T14:45:00Z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